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BFCD6" w14:textId="31A6FB28" w:rsidR="00122D5B" w:rsidRPr="00CD2CE3" w:rsidRDefault="00122D5B" w:rsidP="00D858BD">
      <w:pPr>
        <w:pStyle w:val="Titre"/>
        <w:spacing w:line="276" w:lineRule="auto"/>
      </w:pPr>
      <w:bookmarkStart w:id="0" w:name="_Hlk129898344"/>
      <w:bookmarkEnd w:id="0"/>
      <w:r w:rsidRPr="00CD2CE3">
        <w:t xml:space="preserve">Projet </w:t>
      </w:r>
      <w:r w:rsidR="00AD4E56">
        <w:t>Réseau 145</w:t>
      </w:r>
    </w:p>
    <w:p w14:paraId="6FCF92C7" w14:textId="77777777" w:rsidR="00122D5B" w:rsidRPr="00CD2CE3" w:rsidRDefault="00122D5B" w:rsidP="00D858BD">
      <w:pPr>
        <w:spacing w:line="276" w:lineRule="auto"/>
        <w:jc w:val="center"/>
      </w:pPr>
    </w:p>
    <w:p w14:paraId="093ED1DC" w14:textId="77777777" w:rsidR="00122D5B" w:rsidRPr="00CD2CE3" w:rsidRDefault="00122D5B" w:rsidP="00D858BD">
      <w:pPr>
        <w:spacing w:line="276" w:lineRule="auto"/>
        <w:jc w:val="center"/>
      </w:pPr>
    </w:p>
    <w:p w14:paraId="4A05983F" w14:textId="77777777" w:rsidR="00122D5B" w:rsidRPr="00CD2CE3" w:rsidRDefault="008B65C6" w:rsidP="00D858BD">
      <w:pPr>
        <w:spacing w:before="2400" w:line="276" w:lineRule="auto"/>
        <w:jc w:val="center"/>
        <w:rPr>
          <w:rFonts w:cs="Arial"/>
        </w:rPr>
      </w:pPr>
      <w:r w:rsidRPr="00CD2CE3">
        <w:rPr>
          <w:rFonts w:cs="Arial"/>
          <w:noProof/>
        </w:rPr>
        <w:drawing>
          <wp:inline distT="0" distB="0" distL="0" distR="0" wp14:anchorId="29EF8AD7" wp14:editId="48DEAC8C">
            <wp:extent cx="3475022" cy="195374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bwMode="auto">
                    <a:xfrm>
                      <a:off x="0" y="0"/>
                      <a:ext cx="3475022" cy="1953746"/>
                    </a:xfrm>
                    <a:prstGeom prst="rect">
                      <a:avLst/>
                    </a:prstGeom>
                    <a:noFill/>
                    <a:ln>
                      <a:noFill/>
                    </a:ln>
                  </pic:spPr>
                </pic:pic>
              </a:graphicData>
            </a:graphic>
          </wp:inline>
        </w:drawing>
      </w:r>
    </w:p>
    <w:p w14:paraId="53AE92FC" w14:textId="77777777" w:rsidR="00122D5B" w:rsidRPr="00CD2CE3" w:rsidRDefault="00122D5B" w:rsidP="00D858BD">
      <w:pPr>
        <w:spacing w:line="276" w:lineRule="auto"/>
        <w:jc w:val="center"/>
      </w:pPr>
    </w:p>
    <w:p w14:paraId="6B49AF2D" w14:textId="77777777" w:rsidR="00122D5B" w:rsidRPr="00CD2CE3" w:rsidRDefault="00187CB9" w:rsidP="00D858BD">
      <w:pPr>
        <w:spacing w:before="2000" w:line="276" w:lineRule="auto"/>
        <w:jc w:val="center"/>
        <w:rPr>
          <w:rStyle w:val="lev"/>
          <w:sz w:val="28"/>
          <w:szCs w:val="28"/>
        </w:rPr>
      </w:pPr>
      <w:r>
        <w:rPr>
          <w:rStyle w:val="lev"/>
          <w:sz w:val="28"/>
          <w:szCs w:val="28"/>
        </w:rPr>
        <w:t>Rapport de p</w:t>
      </w:r>
      <w:r w:rsidR="00122D5B" w:rsidRPr="00CD2CE3">
        <w:rPr>
          <w:rStyle w:val="lev"/>
          <w:sz w:val="28"/>
          <w:szCs w:val="28"/>
        </w:rPr>
        <w:t>rojet</w:t>
      </w:r>
    </w:p>
    <w:p w14:paraId="04D24531" w14:textId="77777777" w:rsidR="00122D5B" w:rsidRPr="00CD2CE3" w:rsidRDefault="00122D5B" w:rsidP="00D858BD">
      <w:pPr>
        <w:spacing w:before="2000" w:line="276" w:lineRule="auto"/>
        <w:jc w:val="center"/>
      </w:pPr>
      <w:r w:rsidRPr="00CD2CE3">
        <w:t>Zeqiri Amir – CI</w:t>
      </w:r>
      <w:r w:rsidR="00A328A8" w:rsidRPr="00CD2CE3">
        <w:t>N</w:t>
      </w:r>
      <w:r w:rsidRPr="00CD2CE3">
        <w:t>2</w:t>
      </w:r>
      <w:r w:rsidR="00A328A8" w:rsidRPr="00CD2CE3">
        <w:t>B</w:t>
      </w:r>
    </w:p>
    <w:p w14:paraId="11B51563" w14:textId="7CD2D14E" w:rsidR="00122D5B" w:rsidRPr="00CD2CE3" w:rsidRDefault="00122D5B" w:rsidP="00D858BD">
      <w:pPr>
        <w:spacing w:line="276" w:lineRule="auto"/>
        <w:jc w:val="center"/>
      </w:pPr>
      <w:r w:rsidRPr="00CD2CE3">
        <w:t xml:space="preserve">ETML, </w:t>
      </w:r>
      <w:r w:rsidR="00AD4E56">
        <w:t>Vennes</w:t>
      </w:r>
      <w:r w:rsidRPr="00CD2CE3">
        <w:t xml:space="preserve"> – </w:t>
      </w:r>
      <w:r w:rsidR="00AD4E56">
        <w:t>A22</w:t>
      </w:r>
    </w:p>
    <w:p w14:paraId="6B022D5C" w14:textId="26F0979F" w:rsidR="00122D5B" w:rsidRPr="00CD2CE3" w:rsidRDefault="00AD4E56" w:rsidP="00D858BD">
      <w:pPr>
        <w:spacing w:line="276" w:lineRule="auto"/>
        <w:jc w:val="center"/>
      </w:pPr>
      <w:r>
        <w:t>24</w:t>
      </w:r>
      <w:r w:rsidR="00122D5B" w:rsidRPr="00CD2CE3">
        <w:t xml:space="preserve"> Périodes</w:t>
      </w:r>
    </w:p>
    <w:p w14:paraId="4D931DAE" w14:textId="28496EAA" w:rsidR="00122D5B" w:rsidRPr="00CD2CE3" w:rsidRDefault="00122D5B" w:rsidP="00D858BD">
      <w:pPr>
        <w:spacing w:line="276" w:lineRule="auto"/>
        <w:jc w:val="center"/>
      </w:pPr>
      <w:r w:rsidRPr="00CD2CE3">
        <w:t xml:space="preserve">Maître : M. </w:t>
      </w:r>
      <w:proofErr w:type="spellStart"/>
      <w:r w:rsidR="00AD4E56">
        <w:t>Bourahla</w:t>
      </w:r>
      <w:proofErr w:type="spellEnd"/>
    </w:p>
    <w:p w14:paraId="1FE66E69" w14:textId="77777777" w:rsidR="00122D5B" w:rsidRPr="00CD2CE3" w:rsidRDefault="00122D5B" w:rsidP="00D858BD">
      <w:pPr>
        <w:pStyle w:val="Titre"/>
        <w:spacing w:line="276" w:lineRule="auto"/>
        <w:jc w:val="left"/>
      </w:pPr>
      <w:r w:rsidRPr="00CD2CE3">
        <w:br w:type="page"/>
      </w:r>
      <w:r w:rsidRPr="00CD2CE3">
        <w:lastRenderedPageBreak/>
        <w:t>Table des matières</w:t>
      </w:r>
    </w:p>
    <w:p w14:paraId="7239F0FA" w14:textId="6C32CE6C" w:rsidR="00706156" w:rsidRDefault="00122D5B">
      <w:pPr>
        <w:pStyle w:val="TM10"/>
        <w:tabs>
          <w:tab w:val="left" w:pos="400"/>
          <w:tab w:val="right" w:leader="dot" w:pos="9060"/>
        </w:tabs>
        <w:rPr>
          <w:rFonts w:eastAsiaTheme="minorEastAsia" w:cstheme="minorBidi"/>
          <w:b w:val="0"/>
          <w:bCs w:val="0"/>
          <w:caps w:val="0"/>
          <w:noProof/>
          <w:kern w:val="2"/>
          <w14:ligatures w14:val="standardContextual"/>
        </w:rPr>
      </w:pPr>
      <w:r w:rsidRPr="00CD2CE3">
        <w:rPr>
          <w:rFonts w:cs="Arial"/>
          <w:i/>
          <w:iCs/>
          <w:caps w:val="0"/>
        </w:rPr>
        <w:fldChar w:fldCharType="begin"/>
      </w:r>
      <w:r w:rsidRPr="00CD2CE3">
        <w:rPr>
          <w:rFonts w:cs="Arial"/>
          <w:i/>
          <w:iCs/>
          <w:caps w:val="0"/>
        </w:rPr>
        <w:instrText xml:space="preserve"> TOC \o "1-3" \h \z \u </w:instrText>
      </w:r>
      <w:r w:rsidRPr="00CD2CE3">
        <w:rPr>
          <w:rFonts w:cs="Arial"/>
          <w:i/>
          <w:iCs/>
          <w:caps w:val="0"/>
        </w:rPr>
        <w:fldChar w:fldCharType="separate"/>
      </w:r>
      <w:hyperlink w:anchor="_Toc193707990" w:history="1">
        <w:r w:rsidR="00706156" w:rsidRPr="00181493">
          <w:rPr>
            <w:rStyle w:val="Lienhypertexte"/>
            <w:noProof/>
          </w:rPr>
          <w:t>1</w:t>
        </w:r>
        <w:r w:rsidR="00706156">
          <w:rPr>
            <w:rFonts w:eastAsiaTheme="minorEastAsia" w:cstheme="minorBidi"/>
            <w:b w:val="0"/>
            <w:bCs w:val="0"/>
            <w:caps w:val="0"/>
            <w:noProof/>
            <w:kern w:val="2"/>
            <w14:ligatures w14:val="standardContextual"/>
          </w:rPr>
          <w:tab/>
        </w:r>
        <w:r w:rsidR="00706156" w:rsidRPr="00181493">
          <w:rPr>
            <w:rStyle w:val="Lienhypertexte"/>
            <w:noProof/>
          </w:rPr>
          <w:t>Description du projet dans son ensemble</w:t>
        </w:r>
        <w:r w:rsidR="00706156">
          <w:rPr>
            <w:noProof/>
            <w:webHidden/>
          </w:rPr>
          <w:tab/>
        </w:r>
        <w:r w:rsidR="00706156">
          <w:rPr>
            <w:noProof/>
            <w:webHidden/>
          </w:rPr>
          <w:fldChar w:fldCharType="begin"/>
        </w:r>
        <w:r w:rsidR="00706156">
          <w:rPr>
            <w:noProof/>
            <w:webHidden/>
          </w:rPr>
          <w:instrText xml:space="preserve"> PAGEREF _Toc193707990 \h </w:instrText>
        </w:r>
        <w:r w:rsidR="00706156">
          <w:rPr>
            <w:noProof/>
            <w:webHidden/>
          </w:rPr>
        </w:r>
        <w:r w:rsidR="00706156">
          <w:rPr>
            <w:noProof/>
            <w:webHidden/>
          </w:rPr>
          <w:fldChar w:fldCharType="separate"/>
        </w:r>
        <w:r w:rsidR="00706156">
          <w:rPr>
            <w:noProof/>
            <w:webHidden/>
          </w:rPr>
          <w:t>3</w:t>
        </w:r>
        <w:r w:rsidR="00706156">
          <w:rPr>
            <w:noProof/>
            <w:webHidden/>
          </w:rPr>
          <w:fldChar w:fldCharType="end"/>
        </w:r>
      </w:hyperlink>
    </w:p>
    <w:p w14:paraId="33DEA813" w14:textId="1B7FEF0C" w:rsidR="00706156" w:rsidRDefault="00706156">
      <w:pPr>
        <w:pStyle w:val="TM2"/>
        <w:tabs>
          <w:tab w:val="left" w:pos="800"/>
          <w:tab w:val="right" w:leader="dot" w:pos="9060"/>
        </w:tabs>
        <w:rPr>
          <w:rFonts w:eastAsiaTheme="minorEastAsia" w:cstheme="minorBidi"/>
          <w:smallCaps w:val="0"/>
          <w:noProof/>
          <w:kern w:val="2"/>
          <w14:ligatures w14:val="standardContextual"/>
        </w:rPr>
      </w:pPr>
      <w:hyperlink w:anchor="_Toc193707991" w:history="1">
        <w:r w:rsidRPr="00181493">
          <w:rPr>
            <w:rStyle w:val="Lienhypertexte"/>
            <w:noProof/>
          </w:rPr>
          <w:t>1.1</w:t>
        </w:r>
        <w:r>
          <w:rPr>
            <w:rFonts w:eastAsiaTheme="minorEastAsia" w:cstheme="minorBidi"/>
            <w:smallCaps w:val="0"/>
            <w:noProof/>
            <w:kern w:val="2"/>
            <w14:ligatures w14:val="standardContextual"/>
          </w:rPr>
          <w:tab/>
        </w:r>
        <w:r w:rsidRPr="00181493">
          <w:rPr>
            <w:rStyle w:val="Lienhypertexte"/>
            <w:noProof/>
          </w:rPr>
          <w:t>Titre</w:t>
        </w:r>
        <w:r>
          <w:rPr>
            <w:noProof/>
            <w:webHidden/>
          </w:rPr>
          <w:tab/>
        </w:r>
        <w:r>
          <w:rPr>
            <w:noProof/>
            <w:webHidden/>
          </w:rPr>
          <w:fldChar w:fldCharType="begin"/>
        </w:r>
        <w:r>
          <w:rPr>
            <w:noProof/>
            <w:webHidden/>
          </w:rPr>
          <w:instrText xml:space="preserve"> PAGEREF _Toc193707991 \h </w:instrText>
        </w:r>
        <w:r>
          <w:rPr>
            <w:noProof/>
            <w:webHidden/>
          </w:rPr>
        </w:r>
        <w:r>
          <w:rPr>
            <w:noProof/>
            <w:webHidden/>
          </w:rPr>
          <w:fldChar w:fldCharType="separate"/>
        </w:r>
        <w:r>
          <w:rPr>
            <w:noProof/>
            <w:webHidden/>
          </w:rPr>
          <w:t>3</w:t>
        </w:r>
        <w:r>
          <w:rPr>
            <w:noProof/>
            <w:webHidden/>
          </w:rPr>
          <w:fldChar w:fldCharType="end"/>
        </w:r>
      </w:hyperlink>
    </w:p>
    <w:p w14:paraId="7FE2A11D" w14:textId="112ECCB8" w:rsidR="00706156" w:rsidRDefault="00706156">
      <w:pPr>
        <w:pStyle w:val="TM2"/>
        <w:tabs>
          <w:tab w:val="left" w:pos="800"/>
          <w:tab w:val="right" w:leader="dot" w:pos="9060"/>
        </w:tabs>
        <w:rPr>
          <w:rFonts w:eastAsiaTheme="minorEastAsia" w:cstheme="minorBidi"/>
          <w:smallCaps w:val="0"/>
          <w:noProof/>
          <w:kern w:val="2"/>
          <w14:ligatures w14:val="standardContextual"/>
        </w:rPr>
      </w:pPr>
      <w:hyperlink w:anchor="_Toc193707992" w:history="1">
        <w:r w:rsidRPr="00181493">
          <w:rPr>
            <w:rStyle w:val="Lienhypertexte"/>
            <w:noProof/>
          </w:rPr>
          <w:t>1.2</w:t>
        </w:r>
        <w:r>
          <w:rPr>
            <w:rFonts w:eastAsiaTheme="minorEastAsia" w:cstheme="minorBidi"/>
            <w:smallCaps w:val="0"/>
            <w:noProof/>
            <w:kern w:val="2"/>
            <w14:ligatures w14:val="standardContextual"/>
          </w:rPr>
          <w:tab/>
        </w:r>
        <w:r w:rsidRPr="00181493">
          <w:rPr>
            <w:rStyle w:val="Lienhypertexte"/>
            <w:noProof/>
          </w:rPr>
          <w:t>Sujet</w:t>
        </w:r>
        <w:r>
          <w:rPr>
            <w:noProof/>
            <w:webHidden/>
          </w:rPr>
          <w:tab/>
        </w:r>
        <w:r>
          <w:rPr>
            <w:noProof/>
            <w:webHidden/>
          </w:rPr>
          <w:fldChar w:fldCharType="begin"/>
        </w:r>
        <w:r>
          <w:rPr>
            <w:noProof/>
            <w:webHidden/>
          </w:rPr>
          <w:instrText xml:space="preserve"> PAGEREF _Toc193707992 \h </w:instrText>
        </w:r>
        <w:r>
          <w:rPr>
            <w:noProof/>
            <w:webHidden/>
          </w:rPr>
        </w:r>
        <w:r>
          <w:rPr>
            <w:noProof/>
            <w:webHidden/>
          </w:rPr>
          <w:fldChar w:fldCharType="separate"/>
        </w:r>
        <w:r>
          <w:rPr>
            <w:noProof/>
            <w:webHidden/>
          </w:rPr>
          <w:t>3</w:t>
        </w:r>
        <w:r>
          <w:rPr>
            <w:noProof/>
            <w:webHidden/>
          </w:rPr>
          <w:fldChar w:fldCharType="end"/>
        </w:r>
      </w:hyperlink>
    </w:p>
    <w:p w14:paraId="344BC8ED" w14:textId="5F30E52A" w:rsidR="00706156" w:rsidRDefault="00706156">
      <w:pPr>
        <w:pStyle w:val="TM2"/>
        <w:tabs>
          <w:tab w:val="left" w:pos="800"/>
          <w:tab w:val="right" w:leader="dot" w:pos="9060"/>
        </w:tabs>
        <w:rPr>
          <w:rFonts w:eastAsiaTheme="minorEastAsia" w:cstheme="minorBidi"/>
          <w:smallCaps w:val="0"/>
          <w:noProof/>
          <w:kern w:val="2"/>
          <w14:ligatures w14:val="standardContextual"/>
        </w:rPr>
      </w:pPr>
      <w:hyperlink w:anchor="_Toc193707993" w:history="1">
        <w:r w:rsidRPr="00181493">
          <w:rPr>
            <w:rStyle w:val="Lienhypertexte"/>
            <w:noProof/>
          </w:rPr>
          <w:t>1.3</w:t>
        </w:r>
        <w:r>
          <w:rPr>
            <w:rFonts w:eastAsiaTheme="minorEastAsia" w:cstheme="minorBidi"/>
            <w:smallCaps w:val="0"/>
            <w:noProof/>
            <w:kern w:val="2"/>
            <w14:ligatures w14:val="standardContextual"/>
          </w:rPr>
          <w:tab/>
        </w:r>
        <w:r w:rsidRPr="00181493">
          <w:rPr>
            <w:rStyle w:val="Lienhypertexte"/>
            <w:noProof/>
          </w:rPr>
          <w:t>Schéma</w:t>
        </w:r>
        <w:r>
          <w:rPr>
            <w:noProof/>
            <w:webHidden/>
          </w:rPr>
          <w:tab/>
        </w:r>
        <w:r>
          <w:rPr>
            <w:noProof/>
            <w:webHidden/>
          </w:rPr>
          <w:fldChar w:fldCharType="begin"/>
        </w:r>
        <w:r>
          <w:rPr>
            <w:noProof/>
            <w:webHidden/>
          </w:rPr>
          <w:instrText xml:space="preserve"> PAGEREF _Toc193707993 \h </w:instrText>
        </w:r>
        <w:r>
          <w:rPr>
            <w:noProof/>
            <w:webHidden/>
          </w:rPr>
        </w:r>
        <w:r>
          <w:rPr>
            <w:noProof/>
            <w:webHidden/>
          </w:rPr>
          <w:fldChar w:fldCharType="separate"/>
        </w:r>
        <w:r>
          <w:rPr>
            <w:noProof/>
            <w:webHidden/>
          </w:rPr>
          <w:t>3</w:t>
        </w:r>
        <w:r>
          <w:rPr>
            <w:noProof/>
            <w:webHidden/>
          </w:rPr>
          <w:fldChar w:fldCharType="end"/>
        </w:r>
      </w:hyperlink>
    </w:p>
    <w:p w14:paraId="5A67FB72" w14:textId="4FE68A12" w:rsidR="00706156" w:rsidRDefault="00706156">
      <w:pPr>
        <w:pStyle w:val="TM10"/>
        <w:tabs>
          <w:tab w:val="left" w:pos="400"/>
          <w:tab w:val="right" w:leader="dot" w:pos="9060"/>
        </w:tabs>
        <w:rPr>
          <w:rFonts w:eastAsiaTheme="minorEastAsia" w:cstheme="minorBidi"/>
          <w:b w:val="0"/>
          <w:bCs w:val="0"/>
          <w:caps w:val="0"/>
          <w:noProof/>
          <w:kern w:val="2"/>
          <w14:ligatures w14:val="standardContextual"/>
        </w:rPr>
      </w:pPr>
      <w:hyperlink w:anchor="_Toc193707994" w:history="1">
        <w:r w:rsidRPr="00181493">
          <w:rPr>
            <w:rStyle w:val="Lienhypertexte"/>
            <w:noProof/>
          </w:rPr>
          <w:t>2</w:t>
        </w:r>
        <w:r>
          <w:rPr>
            <w:rFonts w:eastAsiaTheme="minorEastAsia" w:cstheme="minorBidi"/>
            <w:b w:val="0"/>
            <w:bCs w:val="0"/>
            <w:caps w:val="0"/>
            <w:noProof/>
            <w:kern w:val="2"/>
            <w14:ligatures w14:val="standardContextual"/>
          </w:rPr>
          <w:tab/>
        </w:r>
        <w:r w:rsidRPr="00181493">
          <w:rPr>
            <w:rStyle w:val="Lienhypertexte"/>
            <w:noProof/>
          </w:rPr>
          <w:t>Introduction</w:t>
        </w:r>
        <w:r>
          <w:rPr>
            <w:noProof/>
            <w:webHidden/>
          </w:rPr>
          <w:tab/>
        </w:r>
        <w:r>
          <w:rPr>
            <w:noProof/>
            <w:webHidden/>
          </w:rPr>
          <w:fldChar w:fldCharType="begin"/>
        </w:r>
        <w:r>
          <w:rPr>
            <w:noProof/>
            <w:webHidden/>
          </w:rPr>
          <w:instrText xml:space="preserve"> PAGEREF _Toc193707994 \h </w:instrText>
        </w:r>
        <w:r>
          <w:rPr>
            <w:noProof/>
            <w:webHidden/>
          </w:rPr>
        </w:r>
        <w:r>
          <w:rPr>
            <w:noProof/>
            <w:webHidden/>
          </w:rPr>
          <w:fldChar w:fldCharType="separate"/>
        </w:r>
        <w:r>
          <w:rPr>
            <w:noProof/>
            <w:webHidden/>
          </w:rPr>
          <w:t>3</w:t>
        </w:r>
        <w:r>
          <w:rPr>
            <w:noProof/>
            <w:webHidden/>
          </w:rPr>
          <w:fldChar w:fldCharType="end"/>
        </w:r>
      </w:hyperlink>
    </w:p>
    <w:p w14:paraId="62262BF7" w14:textId="4B9CF121" w:rsidR="00706156" w:rsidRDefault="00706156">
      <w:pPr>
        <w:pStyle w:val="TM10"/>
        <w:tabs>
          <w:tab w:val="left" w:pos="400"/>
          <w:tab w:val="right" w:leader="dot" w:pos="9060"/>
        </w:tabs>
        <w:rPr>
          <w:rFonts w:eastAsiaTheme="minorEastAsia" w:cstheme="minorBidi"/>
          <w:b w:val="0"/>
          <w:bCs w:val="0"/>
          <w:caps w:val="0"/>
          <w:noProof/>
          <w:kern w:val="2"/>
          <w14:ligatures w14:val="standardContextual"/>
        </w:rPr>
      </w:pPr>
      <w:hyperlink w:anchor="_Toc193707995" w:history="1">
        <w:r w:rsidRPr="00181493">
          <w:rPr>
            <w:rStyle w:val="Lienhypertexte"/>
            <w:noProof/>
          </w:rPr>
          <w:t>3</w:t>
        </w:r>
        <w:r>
          <w:rPr>
            <w:rFonts w:eastAsiaTheme="minorEastAsia" w:cstheme="minorBidi"/>
            <w:b w:val="0"/>
            <w:bCs w:val="0"/>
            <w:caps w:val="0"/>
            <w:noProof/>
            <w:kern w:val="2"/>
            <w14:ligatures w14:val="standardContextual"/>
          </w:rPr>
          <w:tab/>
        </w:r>
        <w:r w:rsidRPr="00181493">
          <w:rPr>
            <w:rStyle w:val="Lienhypertexte"/>
            <w:noProof/>
          </w:rPr>
          <w:t>Installation de WSUS</w:t>
        </w:r>
        <w:r>
          <w:rPr>
            <w:noProof/>
            <w:webHidden/>
          </w:rPr>
          <w:tab/>
        </w:r>
        <w:r>
          <w:rPr>
            <w:noProof/>
            <w:webHidden/>
          </w:rPr>
          <w:fldChar w:fldCharType="begin"/>
        </w:r>
        <w:r>
          <w:rPr>
            <w:noProof/>
            <w:webHidden/>
          </w:rPr>
          <w:instrText xml:space="preserve"> PAGEREF _Toc193707995 \h </w:instrText>
        </w:r>
        <w:r>
          <w:rPr>
            <w:noProof/>
            <w:webHidden/>
          </w:rPr>
        </w:r>
        <w:r>
          <w:rPr>
            <w:noProof/>
            <w:webHidden/>
          </w:rPr>
          <w:fldChar w:fldCharType="separate"/>
        </w:r>
        <w:r>
          <w:rPr>
            <w:noProof/>
            <w:webHidden/>
          </w:rPr>
          <w:t>3</w:t>
        </w:r>
        <w:r>
          <w:rPr>
            <w:noProof/>
            <w:webHidden/>
          </w:rPr>
          <w:fldChar w:fldCharType="end"/>
        </w:r>
      </w:hyperlink>
    </w:p>
    <w:p w14:paraId="6D717D9E" w14:textId="5C6B03BD" w:rsidR="00706156" w:rsidRDefault="00706156">
      <w:pPr>
        <w:pStyle w:val="TM10"/>
        <w:tabs>
          <w:tab w:val="left" w:pos="400"/>
          <w:tab w:val="right" w:leader="dot" w:pos="9060"/>
        </w:tabs>
        <w:rPr>
          <w:rFonts w:eastAsiaTheme="minorEastAsia" w:cstheme="minorBidi"/>
          <w:b w:val="0"/>
          <w:bCs w:val="0"/>
          <w:caps w:val="0"/>
          <w:noProof/>
          <w:kern w:val="2"/>
          <w14:ligatures w14:val="standardContextual"/>
        </w:rPr>
      </w:pPr>
      <w:hyperlink w:anchor="_Toc193707996" w:history="1">
        <w:r w:rsidRPr="00181493">
          <w:rPr>
            <w:rStyle w:val="Lienhypertexte"/>
            <w:noProof/>
          </w:rPr>
          <w:t>4</w:t>
        </w:r>
        <w:r>
          <w:rPr>
            <w:rFonts w:eastAsiaTheme="minorEastAsia" w:cstheme="minorBidi"/>
            <w:b w:val="0"/>
            <w:bCs w:val="0"/>
            <w:caps w:val="0"/>
            <w:noProof/>
            <w:kern w:val="2"/>
            <w14:ligatures w14:val="standardContextual"/>
          </w:rPr>
          <w:tab/>
        </w:r>
        <w:r w:rsidRPr="00181493">
          <w:rPr>
            <w:rStyle w:val="Lienhypertexte"/>
            <w:noProof/>
          </w:rPr>
          <w:t>Configuration de Wsus</w:t>
        </w:r>
        <w:r>
          <w:rPr>
            <w:noProof/>
            <w:webHidden/>
          </w:rPr>
          <w:tab/>
        </w:r>
        <w:r>
          <w:rPr>
            <w:noProof/>
            <w:webHidden/>
          </w:rPr>
          <w:fldChar w:fldCharType="begin"/>
        </w:r>
        <w:r>
          <w:rPr>
            <w:noProof/>
            <w:webHidden/>
          </w:rPr>
          <w:instrText xml:space="preserve"> PAGEREF _Toc193707996 \h </w:instrText>
        </w:r>
        <w:r>
          <w:rPr>
            <w:noProof/>
            <w:webHidden/>
          </w:rPr>
        </w:r>
        <w:r>
          <w:rPr>
            <w:noProof/>
            <w:webHidden/>
          </w:rPr>
          <w:fldChar w:fldCharType="separate"/>
        </w:r>
        <w:r>
          <w:rPr>
            <w:noProof/>
            <w:webHidden/>
          </w:rPr>
          <w:t>3</w:t>
        </w:r>
        <w:r>
          <w:rPr>
            <w:noProof/>
            <w:webHidden/>
          </w:rPr>
          <w:fldChar w:fldCharType="end"/>
        </w:r>
      </w:hyperlink>
    </w:p>
    <w:p w14:paraId="35ECFCE7" w14:textId="7DDD4D72" w:rsidR="00706156" w:rsidRDefault="00706156">
      <w:pPr>
        <w:pStyle w:val="TM10"/>
        <w:tabs>
          <w:tab w:val="left" w:pos="400"/>
          <w:tab w:val="right" w:leader="dot" w:pos="9060"/>
        </w:tabs>
        <w:rPr>
          <w:rFonts w:eastAsiaTheme="minorEastAsia" w:cstheme="minorBidi"/>
          <w:b w:val="0"/>
          <w:bCs w:val="0"/>
          <w:caps w:val="0"/>
          <w:noProof/>
          <w:kern w:val="2"/>
          <w14:ligatures w14:val="standardContextual"/>
        </w:rPr>
      </w:pPr>
      <w:hyperlink w:anchor="_Toc193707997" w:history="1">
        <w:r w:rsidRPr="00181493">
          <w:rPr>
            <w:rStyle w:val="Lienhypertexte"/>
            <w:noProof/>
          </w:rPr>
          <w:t>5</w:t>
        </w:r>
        <w:r>
          <w:rPr>
            <w:rFonts w:eastAsiaTheme="minorEastAsia" w:cstheme="minorBidi"/>
            <w:b w:val="0"/>
            <w:bCs w:val="0"/>
            <w:caps w:val="0"/>
            <w:noProof/>
            <w:kern w:val="2"/>
            <w14:ligatures w14:val="standardContextual"/>
          </w:rPr>
          <w:tab/>
        </w:r>
        <w:r w:rsidRPr="00181493">
          <w:rPr>
            <w:rStyle w:val="Lienhypertexte"/>
            <w:noProof/>
          </w:rPr>
          <w:t>Tests d’acceptation MÀj</w:t>
        </w:r>
        <w:r>
          <w:rPr>
            <w:noProof/>
            <w:webHidden/>
          </w:rPr>
          <w:tab/>
        </w:r>
        <w:r>
          <w:rPr>
            <w:noProof/>
            <w:webHidden/>
          </w:rPr>
          <w:fldChar w:fldCharType="begin"/>
        </w:r>
        <w:r>
          <w:rPr>
            <w:noProof/>
            <w:webHidden/>
          </w:rPr>
          <w:instrText xml:space="preserve"> PAGEREF _Toc193707997 \h </w:instrText>
        </w:r>
        <w:r>
          <w:rPr>
            <w:noProof/>
            <w:webHidden/>
          </w:rPr>
        </w:r>
        <w:r>
          <w:rPr>
            <w:noProof/>
            <w:webHidden/>
          </w:rPr>
          <w:fldChar w:fldCharType="separate"/>
        </w:r>
        <w:r>
          <w:rPr>
            <w:noProof/>
            <w:webHidden/>
          </w:rPr>
          <w:t>4</w:t>
        </w:r>
        <w:r>
          <w:rPr>
            <w:noProof/>
            <w:webHidden/>
          </w:rPr>
          <w:fldChar w:fldCharType="end"/>
        </w:r>
      </w:hyperlink>
    </w:p>
    <w:p w14:paraId="5FAEEFF9" w14:textId="34407D33" w:rsidR="00706156" w:rsidRDefault="00706156">
      <w:pPr>
        <w:pStyle w:val="TM10"/>
        <w:tabs>
          <w:tab w:val="left" w:pos="400"/>
          <w:tab w:val="right" w:leader="dot" w:pos="9060"/>
        </w:tabs>
        <w:rPr>
          <w:rFonts w:eastAsiaTheme="minorEastAsia" w:cstheme="minorBidi"/>
          <w:b w:val="0"/>
          <w:bCs w:val="0"/>
          <w:caps w:val="0"/>
          <w:noProof/>
          <w:kern w:val="2"/>
          <w14:ligatures w14:val="standardContextual"/>
        </w:rPr>
      </w:pPr>
      <w:hyperlink w:anchor="_Toc193707998" w:history="1">
        <w:r w:rsidRPr="00181493">
          <w:rPr>
            <w:rStyle w:val="Lienhypertexte"/>
            <w:noProof/>
          </w:rPr>
          <w:t>6</w:t>
        </w:r>
        <w:r>
          <w:rPr>
            <w:rFonts w:eastAsiaTheme="minorEastAsia" w:cstheme="minorBidi"/>
            <w:b w:val="0"/>
            <w:bCs w:val="0"/>
            <w:caps w:val="0"/>
            <w:noProof/>
            <w:kern w:val="2"/>
            <w14:ligatures w14:val="standardContextual"/>
          </w:rPr>
          <w:tab/>
        </w:r>
        <w:r w:rsidRPr="00181493">
          <w:rPr>
            <w:rStyle w:val="Lienhypertexte"/>
            <w:noProof/>
          </w:rPr>
          <w:t>Problèmes rencontrés</w:t>
        </w:r>
        <w:r>
          <w:rPr>
            <w:noProof/>
            <w:webHidden/>
          </w:rPr>
          <w:tab/>
        </w:r>
        <w:r>
          <w:rPr>
            <w:noProof/>
            <w:webHidden/>
          </w:rPr>
          <w:fldChar w:fldCharType="begin"/>
        </w:r>
        <w:r>
          <w:rPr>
            <w:noProof/>
            <w:webHidden/>
          </w:rPr>
          <w:instrText xml:space="preserve"> PAGEREF _Toc193707998 \h </w:instrText>
        </w:r>
        <w:r>
          <w:rPr>
            <w:noProof/>
            <w:webHidden/>
          </w:rPr>
        </w:r>
        <w:r>
          <w:rPr>
            <w:noProof/>
            <w:webHidden/>
          </w:rPr>
          <w:fldChar w:fldCharType="separate"/>
        </w:r>
        <w:r>
          <w:rPr>
            <w:noProof/>
            <w:webHidden/>
          </w:rPr>
          <w:t>4</w:t>
        </w:r>
        <w:r>
          <w:rPr>
            <w:noProof/>
            <w:webHidden/>
          </w:rPr>
          <w:fldChar w:fldCharType="end"/>
        </w:r>
      </w:hyperlink>
    </w:p>
    <w:p w14:paraId="55391D4A" w14:textId="2533C7F4" w:rsidR="00706156" w:rsidRDefault="00706156">
      <w:pPr>
        <w:pStyle w:val="TM10"/>
        <w:tabs>
          <w:tab w:val="left" w:pos="400"/>
          <w:tab w:val="right" w:leader="dot" w:pos="9060"/>
        </w:tabs>
        <w:rPr>
          <w:rFonts w:eastAsiaTheme="minorEastAsia" w:cstheme="minorBidi"/>
          <w:b w:val="0"/>
          <w:bCs w:val="0"/>
          <w:caps w:val="0"/>
          <w:noProof/>
          <w:kern w:val="2"/>
          <w14:ligatures w14:val="standardContextual"/>
        </w:rPr>
      </w:pPr>
      <w:hyperlink w:anchor="_Toc193707999" w:history="1">
        <w:r w:rsidRPr="00181493">
          <w:rPr>
            <w:rStyle w:val="Lienhypertexte"/>
            <w:noProof/>
          </w:rPr>
          <w:t>7</w:t>
        </w:r>
        <w:r>
          <w:rPr>
            <w:rFonts w:eastAsiaTheme="minorEastAsia" w:cstheme="minorBidi"/>
            <w:b w:val="0"/>
            <w:bCs w:val="0"/>
            <w:caps w:val="0"/>
            <w:noProof/>
            <w:kern w:val="2"/>
            <w14:ligatures w14:val="standardContextual"/>
          </w:rPr>
          <w:tab/>
        </w:r>
        <w:r w:rsidRPr="00181493">
          <w:rPr>
            <w:rStyle w:val="Lienhypertexte"/>
            <w:noProof/>
          </w:rPr>
          <w:t>Sources &amp; Aides</w:t>
        </w:r>
        <w:r>
          <w:rPr>
            <w:noProof/>
            <w:webHidden/>
          </w:rPr>
          <w:tab/>
        </w:r>
        <w:r>
          <w:rPr>
            <w:noProof/>
            <w:webHidden/>
          </w:rPr>
          <w:fldChar w:fldCharType="begin"/>
        </w:r>
        <w:r>
          <w:rPr>
            <w:noProof/>
            <w:webHidden/>
          </w:rPr>
          <w:instrText xml:space="preserve"> PAGEREF _Toc193707999 \h </w:instrText>
        </w:r>
        <w:r>
          <w:rPr>
            <w:noProof/>
            <w:webHidden/>
          </w:rPr>
        </w:r>
        <w:r>
          <w:rPr>
            <w:noProof/>
            <w:webHidden/>
          </w:rPr>
          <w:fldChar w:fldCharType="separate"/>
        </w:r>
        <w:r>
          <w:rPr>
            <w:noProof/>
            <w:webHidden/>
          </w:rPr>
          <w:t>4</w:t>
        </w:r>
        <w:r>
          <w:rPr>
            <w:noProof/>
            <w:webHidden/>
          </w:rPr>
          <w:fldChar w:fldCharType="end"/>
        </w:r>
      </w:hyperlink>
    </w:p>
    <w:p w14:paraId="0B258710" w14:textId="663429CC" w:rsidR="00706156" w:rsidRDefault="00706156">
      <w:pPr>
        <w:pStyle w:val="TM10"/>
        <w:tabs>
          <w:tab w:val="left" w:pos="400"/>
          <w:tab w:val="right" w:leader="dot" w:pos="9060"/>
        </w:tabs>
        <w:rPr>
          <w:rFonts w:eastAsiaTheme="minorEastAsia" w:cstheme="minorBidi"/>
          <w:b w:val="0"/>
          <w:bCs w:val="0"/>
          <w:caps w:val="0"/>
          <w:noProof/>
          <w:kern w:val="2"/>
          <w14:ligatures w14:val="standardContextual"/>
        </w:rPr>
      </w:pPr>
      <w:hyperlink w:anchor="_Toc193708000" w:history="1">
        <w:r w:rsidRPr="00181493">
          <w:rPr>
            <w:rStyle w:val="Lienhypertexte"/>
            <w:noProof/>
          </w:rPr>
          <w:t>8</w:t>
        </w:r>
        <w:r>
          <w:rPr>
            <w:rFonts w:eastAsiaTheme="minorEastAsia" w:cstheme="minorBidi"/>
            <w:b w:val="0"/>
            <w:bCs w:val="0"/>
            <w:caps w:val="0"/>
            <w:noProof/>
            <w:kern w:val="2"/>
            <w14:ligatures w14:val="standardContextual"/>
          </w:rPr>
          <w:tab/>
        </w:r>
        <w:r w:rsidRPr="00181493">
          <w:rPr>
            <w:rStyle w:val="Lienhypertexte"/>
            <w:noProof/>
          </w:rPr>
          <w:t>Conclusion</w:t>
        </w:r>
        <w:r>
          <w:rPr>
            <w:noProof/>
            <w:webHidden/>
          </w:rPr>
          <w:tab/>
        </w:r>
        <w:r>
          <w:rPr>
            <w:noProof/>
            <w:webHidden/>
          </w:rPr>
          <w:fldChar w:fldCharType="begin"/>
        </w:r>
        <w:r>
          <w:rPr>
            <w:noProof/>
            <w:webHidden/>
          </w:rPr>
          <w:instrText xml:space="preserve"> PAGEREF _Toc193708000 \h </w:instrText>
        </w:r>
        <w:r>
          <w:rPr>
            <w:noProof/>
            <w:webHidden/>
          </w:rPr>
        </w:r>
        <w:r>
          <w:rPr>
            <w:noProof/>
            <w:webHidden/>
          </w:rPr>
          <w:fldChar w:fldCharType="separate"/>
        </w:r>
        <w:r>
          <w:rPr>
            <w:noProof/>
            <w:webHidden/>
          </w:rPr>
          <w:t>4</w:t>
        </w:r>
        <w:r>
          <w:rPr>
            <w:noProof/>
            <w:webHidden/>
          </w:rPr>
          <w:fldChar w:fldCharType="end"/>
        </w:r>
      </w:hyperlink>
    </w:p>
    <w:p w14:paraId="6EA416D9" w14:textId="39BB28DC" w:rsidR="00122D5B" w:rsidRPr="00CD2CE3" w:rsidRDefault="00122D5B" w:rsidP="00D858BD">
      <w:pPr>
        <w:spacing w:line="276" w:lineRule="auto"/>
      </w:pPr>
      <w:r w:rsidRPr="00CD2CE3">
        <w:rPr>
          <w:rFonts w:cs="Arial"/>
          <w:i/>
          <w:iCs/>
          <w:caps/>
        </w:rPr>
        <w:fldChar w:fldCharType="end"/>
      </w:r>
      <w:r w:rsidRPr="00CD2CE3">
        <w:br w:type="page"/>
      </w:r>
    </w:p>
    <w:p w14:paraId="280D7DB7" w14:textId="77777777" w:rsidR="00122D5B" w:rsidRPr="00CD2CE3" w:rsidRDefault="00122D5B" w:rsidP="005E35C4">
      <w:pPr>
        <w:pStyle w:val="Titre1"/>
      </w:pPr>
      <w:bookmarkStart w:id="1" w:name="_Toc193707990"/>
      <w:r w:rsidRPr="00CD2CE3">
        <w:lastRenderedPageBreak/>
        <w:t>Description du projet dans son ensemble</w:t>
      </w:r>
      <w:bookmarkEnd w:id="1"/>
    </w:p>
    <w:p w14:paraId="289CAB20" w14:textId="77777777" w:rsidR="00122D5B" w:rsidRPr="00CD2CE3" w:rsidRDefault="00122D5B" w:rsidP="00D858BD">
      <w:pPr>
        <w:pStyle w:val="Titre2"/>
        <w:spacing w:line="276" w:lineRule="auto"/>
      </w:pPr>
      <w:bookmarkStart w:id="2" w:name="_Toc193707991"/>
      <w:r w:rsidRPr="00CD2CE3">
        <w:t>Titre</w:t>
      </w:r>
      <w:bookmarkEnd w:id="2"/>
    </w:p>
    <w:p w14:paraId="1D5DB5B5" w14:textId="79727C44" w:rsidR="00122D5B" w:rsidRDefault="00061858" w:rsidP="00770940">
      <w:pPr>
        <w:pStyle w:val="Retraitcorpsdetexte"/>
        <w:spacing w:line="276" w:lineRule="auto"/>
      </w:pPr>
      <w:r>
        <w:t>Mise en place d’un serveur WSUS sous Windows 2022</w:t>
      </w:r>
    </w:p>
    <w:p w14:paraId="2ED38444" w14:textId="77777777" w:rsidR="00036125" w:rsidRPr="00CD2CE3" w:rsidRDefault="00036125" w:rsidP="00770940">
      <w:pPr>
        <w:pStyle w:val="Retraitcorpsdetexte"/>
        <w:spacing w:line="276" w:lineRule="auto"/>
      </w:pPr>
    </w:p>
    <w:p w14:paraId="2F109462" w14:textId="77777777" w:rsidR="00122D5B" w:rsidRPr="00CD2CE3" w:rsidRDefault="00122D5B" w:rsidP="00D858BD">
      <w:pPr>
        <w:pStyle w:val="Titre2"/>
        <w:spacing w:line="276" w:lineRule="auto"/>
      </w:pPr>
      <w:bookmarkStart w:id="3" w:name="_Toc193707992"/>
      <w:r w:rsidRPr="00CD2CE3">
        <w:t>Sujet</w:t>
      </w:r>
      <w:bookmarkEnd w:id="3"/>
    </w:p>
    <w:p w14:paraId="3B9141D0" w14:textId="77777777" w:rsidR="00E911E0" w:rsidRDefault="00E911E0" w:rsidP="00601D23">
      <w:pPr>
        <w:pStyle w:val="Retraitcorpsdetexte"/>
        <w:spacing w:line="276" w:lineRule="auto"/>
        <w:jc w:val="left"/>
      </w:pPr>
      <w:r>
        <w:t>Le présent projet a pour objectif de mettre en pratique et/ou de compléter des notions abordées marginalement dans le module 145 – Explorer et étendre un réseau.</w:t>
      </w:r>
    </w:p>
    <w:p w14:paraId="004384BD" w14:textId="77777777" w:rsidR="00E911E0" w:rsidRDefault="00E911E0" w:rsidP="00601D23">
      <w:pPr>
        <w:pStyle w:val="Retraitcorpsdetexte"/>
        <w:spacing w:line="276" w:lineRule="auto"/>
        <w:jc w:val="left"/>
      </w:pPr>
    </w:p>
    <w:p w14:paraId="36654B26" w14:textId="77777777" w:rsidR="00E911E0" w:rsidRDefault="00E911E0" w:rsidP="00601D23">
      <w:pPr>
        <w:pStyle w:val="Retraitcorpsdetexte"/>
        <w:spacing w:line="276" w:lineRule="auto"/>
        <w:jc w:val="left"/>
      </w:pPr>
      <w:r>
        <w:t xml:space="preserve">Dans ce cadre, il faut installer Windows Server 2022 et Windows 11 Entreprise et vérifier la connectivité IP entre les deux machines virtuelles. Une fois établie, installer les services de base tels que DHCP, DNS, AD. Une fois la vérification que les services cités sont fonctionnels, installer </w:t>
      </w:r>
      <w:proofErr w:type="spellStart"/>
      <w:r>
        <w:t>pfSense</w:t>
      </w:r>
      <w:proofErr w:type="spellEnd"/>
      <w:r>
        <w:t xml:space="preserve"> et vérifier que le serveur et le client accèdent à internet via la connexion NAT du réseau de l’ETML. </w:t>
      </w:r>
    </w:p>
    <w:p w14:paraId="23B5D5C3" w14:textId="77777777" w:rsidR="00E911E0" w:rsidRDefault="00E911E0" w:rsidP="00601D23">
      <w:pPr>
        <w:pStyle w:val="Retraitcorpsdetexte"/>
        <w:spacing w:line="276" w:lineRule="auto"/>
        <w:jc w:val="left"/>
      </w:pPr>
    </w:p>
    <w:p w14:paraId="36B77F5C" w14:textId="6700C5EC" w:rsidR="00E911E0" w:rsidRDefault="00E911E0" w:rsidP="00601D23">
      <w:pPr>
        <w:pStyle w:val="Retraitcorpsdetexte"/>
        <w:spacing w:line="276" w:lineRule="auto"/>
        <w:jc w:val="left"/>
      </w:pPr>
      <w:r>
        <w:t>Enfin, installer WSUS de telle manière que Windows 11 reçoive les mises à jour de type sécurité uniquement.</w:t>
      </w:r>
    </w:p>
    <w:p w14:paraId="14B54D94" w14:textId="77777777" w:rsidR="00E911E0" w:rsidRDefault="00E911E0" w:rsidP="00601D23">
      <w:pPr>
        <w:pStyle w:val="Retraitcorpsdetexte"/>
        <w:spacing w:line="276" w:lineRule="auto"/>
        <w:jc w:val="left"/>
      </w:pPr>
    </w:p>
    <w:p w14:paraId="43BE987D" w14:textId="389DB1A8" w:rsidR="00B47F66" w:rsidRDefault="00E911E0" w:rsidP="00601D23">
      <w:pPr>
        <w:pStyle w:val="Retraitcorpsdetexte"/>
        <w:spacing w:line="276" w:lineRule="auto"/>
        <w:jc w:val="left"/>
      </w:pPr>
      <w:r>
        <w:t>Au terme de ce projet, il faut faire la démonstration du fonctionnement de WSUS et remettre à votre enseignant un rapport de travail de 6 pages minimales, soit environ 3'400 mots. Le rapport inclura les différents chapitres relatifs à cette installation et configuration de WSUS uniquement.</w:t>
      </w:r>
    </w:p>
    <w:p w14:paraId="45D0B430" w14:textId="77777777" w:rsidR="00036125" w:rsidRDefault="00036125" w:rsidP="00601D23">
      <w:pPr>
        <w:pStyle w:val="Retraitcorpsdetexte"/>
        <w:spacing w:line="276" w:lineRule="auto"/>
        <w:jc w:val="left"/>
      </w:pPr>
    </w:p>
    <w:p w14:paraId="022D79E6" w14:textId="54E58238" w:rsidR="00036125" w:rsidRDefault="00036125" w:rsidP="00036125">
      <w:pPr>
        <w:pStyle w:val="Titre2"/>
      </w:pPr>
      <w:bookmarkStart w:id="4" w:name="_Toc193707993"/>
      <w:r>
        <w:t>Schéma</w:t>
      </w:r>
      <w:bookmarkEnd w:id="4"/>
    </w:p>
    <w:p w14:paraId="5B14E39F" w14:textId="6F2F768C" w:rsidR="00CA02DE" w:rsidRPr="00CA02DE" w:rsidRDefault="00A85437" w:rsidP="00CA02DE">
      <w:pPr>
        <w:pStyle w:val="Retraitcorpsdetexte"/>
      </w:pPr>
      <w:r>
        <w:t xml:space="preserve">À faire à </w:t>
      </w:r>
      <w:proofErr w:type="spellStart"/>
      <w:r>
        <w:t>Sébeillon</w:t>
      </w:r>
      <w:proofErr w:type="spellEnd"/>
      <w:r>
        <w:t>…</w:t>
      </w:r>
    </w:p>
    <w:p w14:paraId="1B5D2148" w14:textId="77777777" w:rsidR="0025188A" w:rsidRPr="00CD2CE3" w:rsidRDefault="0025188A" w:rsidP="00601D23">
      <w:pPr>
        <w:pStyle w:val="Retraitcorpsdetexte"/>
        <w:spacing w:line="276" w:lineRule="auto"/>
        <w:jc w:val="left"/>
      </w:pPr>
    </w:p>
    <w:p w14:paraId="2C87D929" w14:textId="162AB93D" w:rsidR="00C63C88" w:rsidRDefault="00AD4E56" w:rsidP="00C63C88">
      <w:pPr>
        <w:pStyle w:val="Titre1"/>
      </w:pPr>
      <w:bookmarkStart w:id="5" w:name="_Toc193707994"/>
      <w:r>
        <w:t>Introduction</w:t>
      </w:r>
      <w:bookmarkEnd w:id="5"/>
    </w:p>
    <w:p w14:paraId="72A2BE9A" w14:textId="77777777" w:rsidR="005958CA" w:rsidRDefault="005958CA" w:rsidP="005958CA">
      <w:pPr>
        <w:pStyle w:val="Corpsdetexte"/>
      </w:pPr>
      <w:r>
        <w:t>Conception</w:t>
      </w:r>
    </w:p>
    <w:p w14:paraId="68770970" w14:textId="77777777" w:rsidR="005958CA" w:rsidRPr="005958CA" w:rsidRDefault="005958CA" w:rsidP="005958CA">
      <w:pPr>
        <w:pStyle w:val="Corpsdetexte"/>
      </w:pPr>
    </w:p>
    <w:p w14:paraId="39B1F251" w14:textId="0FB04E1C" w:rsidR="005958CA" w:rsidRDefault="00AD4E56" w:rsidP="005958CA">
      <w:pPr>
        <w:pStyle w:val="Titre1"/>
      </w:pPr>
      <w:bookmarkStart w:id="6" w:name="_Toc193707995"/>
      <w:r>
        <w:t>Installation de WSUS</w:t>
      </w:r>
      <w:bookmarkEnd w:id="6"/>
    </w:p>
    <w:p w14:paraId="7AA9E517" w14:textId="77777777" w:rsidR="005958CA" w:rsidRDefault="005958CA" w:rsidP="005958CA">
      <w:pPr>
        <w:pStyle w:val="Corpsdetexte"/>
      </w:pPr>
      <w:r>
        <w:t>Réalisation</w:t>
      </w:r>
    </w:p>
    <w:p w14:paraId="1B51AC87" w14:textId="77777777" w:rsidR="00AD4E56" w:rsidRDefault="00AD4E56" w:rsidP="005958CA">
      <w:pPr>
        <w:pStyle w:val="Corpsdetexte"/>
      </w:pPr>
    </w:p>
    <w:p w14:paraId="6F5021EA" w14:textId="0DBEA4AD" w:rsidR="00AD4E56" w:rsidRDefault="00AD4E56" w:rsidP="00AD4E56">
      <w:pPr>
        <w:pStyle w:val="Titre1"/>
      </w:pPr>
      <w:bookmarkStart w:id="7" w:name="_Toc193707996"/>
      <w:r>
        <w:t>Configuration de Wsus</w:t>
      </w:r>
      <w:bookmarkEnd w:id="7"/>
    </w:p>
    <w:p w14:paraId="62C69120" w14:textId="1B7E0CBA" w:rsidR="005958CA" w:rsidRDefault="00061858" w:rsidP="00191B63">
      <w:pPr>
        <w:pStyle w:val="Corpsdetexte"/>
      </w:pPr>
      <w:r>
        <w:t>Tests</w:t>
      </w:r>
    </w:p>
    <w:p w14:paraId="198818FB" w14:textId="77777777" w:rsidR="00191B63" w:rsidRPr="005958CA" w:rsidRDefault="00191B63" w:rsidP="00191B63">
      <w:pPr>
        <w:pStyle w:val="Corpsdetexte"/>
      </w:pPr>
    </w:p>
    <w:p w14:paraId="76BA5682" w14:textId="5A1C0668" w:rsidR="005958CA" w:rsidRDefault="005958CA" w:rsidP="005958CA">
      <w:pPr>
        <w:pStyle w:val="Titre1"/>
      </w:pPr>
      <w:bookmarkStart w:id="8" w:name="_Toc193707997"/>
      <w:r>
        <w:lastRenderedPageBreak/>
        <w:t>Tests</w:t>
      </w:r>
      <w:r w:rsidR="00AD4E56">
        <w:t xml:space="preserve"> d’acceptation MÀj</w:t>
      </w:r>
      <w:bookmarkEnd w:id="8"/>
    </w:p>
    <w:p w14:paraId="6595A9EB" w14:textId="77777777" w:rsidR="005958CA" w:rsidRDefault="005958CA" w:rsidP="005958CA">
      <w:pPr>
        <w:pStyle w:val="Corpsdetexte"/>
      </w:pPr>
      <w:r>
        <w:t>Tests</w:t>
      </w:r>
    </w:p>
    <w:p w14:paraId="39A47D67" w14:textId="77777777" w:rsidR="005958CA" w:rsidRPr="005958CA" w:rsidRDefault="005958CA" w:rsidP="005958CA">
      <w:pPr>
        <w:pStyle w:val="Corpsdetexte"/>
      </w:pPr>
    </w:p>
    <w:p w14:paraId="766BBADF" w14:textId="77777777" w:rsidR="005958CA" w:rsidRPr="005958CA" w:rsidRDefault="005958CA" w:rsidP="005958CA">
      <w:pPr>
        <w:pStyle w:val="Titre1"/>
      </w:pPr>
      <w:bookmarkStart w:id="9" w:name="_Toc193707998"/>
      <w:r>
        <w:t>Problèmes rencontrés</w:t>
      </w:r>
      <w:bookmarkEnd w:id="9"/>
    </w:p>
    <w:p w14:paraId="1DECF0C7" w14:textId="77777777" w:rsidR="00C63C88" w:rsidRDefault="005958CA" w:rsidP="00C63C88">
      <w:pPr>
        <w:pStyle w:val="Corpsdetexte"/>
      </w:pPr>
      <w:r>
        <w:t>Problèmes rencontrés</w:t>
      </w:r>
    </w:p>
    <w:p w14:paraId="25DDCE32" w14:textId="77777777" w:rsidR="005958CA" w:rsidRPr="00C63C88" w:rsidRDefault="005958CA" w:rsidP="00C63C88">
      <w:pPr>
        <w:pStyle w:val="Corpsdetexte"/>
      </w:pPr>
    </w:p>
    <w:p w14:paraId="493C2E14" w14:textId="77777777" w:rsidR="008D08EE" w:rsidRPr="00CD2CE3" w:rsidRDefault="008D08EE" w:rsidP="005E35C4">
      <w:pPr>
        <w:pStyle w:val="Titre1"/>
      </w:pPr>
      <w:bookmarkStart w:id="10" w:name="_Sources_&amp;_Aides"/>
      <w:bookmarkStart w:id="11" w:name="_Toc193707999"/>
      <w:bookmarkEnd w:id="10"/>
      <w:r w:rsidRPr="00CD2CE3">
        <w:t>Sources</w:t>
      </w:r>
      <w:r w:rsidR="005C22EF" w:rsidRPr="00CD2CE3">
        <w:t xml:space="preserve"> &amp; Aides</w:t>
      </w:r>
      <w:bookmarkEnd w:id="11"/>
    </w:p>
    <w:p w14:paraId="24C08DE8" w14:textId="77777777" w:rsidR="00371B52" w:rsidRPr="00CD2CE3" w:rsidRDefault="00000000" w:rsidP="001025DA">
      <w:pPr>
        <w:pStyle w:val="Corpsdetexte"/>
      </w:pPr>
      <w:hyperlink r:id="rId13" w:history="1">
        <w:r w:rsidR="00C63C88">
          <w:rPr>
            <w:rStyle w:val="Lienhypertexte"/>
          </w:rPr>
          <w:t>Lien</w:t>
        </w:r>
      </w:hyperlink>
      <w:r w:rsidR="006675FA" w:rsidRPr="00CD2CE3">
        <w:t xml:space="preserve"> : </w:t>
      </w:r>
      <w:r w:rsidR="00C63C88">
        <w:t>Lien</w:t>
      </w:r>
    </w:p>
    <w:p w14:paraId="0A10D28E" w14:textId="77777777" w:rsidR="00231D47" w:rsidRPr="00CD2CE3" w:rsidRDefault="00231D47" w:rsidP="00D858BD">
      <w:pPr>
        <w:pStyle w:val="Corpsdetexte"/>
        <w:jc w:val="left"/>
      </w:pPr>
    </w:p>
    <w:p w14:paraId="426A39D3" w14:textId="77777777" w:rsidR="002462D2" w:rsidRPr="00CD2CE3" w:rsidRDefault="00183CB7" w:rsidP="002462D2">
      <w:pPr>
        <w:pStyle w:val="Titre1"/>
      </w:pPr>
      <w:bookmarkStart w:id="12" w:name="_Toc193708000"/>
      <w:r w:rsidRPr="00CD2CE3">
        <w:t>Conclusion</w:t>
      </w:r>
      <w:bookmarkEnd w:id="12"/>
    </w:p>
    <w:p w14:paraId="67791EE3" w14:textId="38422707" w:rsidR="004D6A13" w:rsidRDefault="00C63C88" w:rsidP="00D15F03">
      <w:pPr>
        <w:pStyle w:val="Corpsdetexte"/>
      </w:pPr>
      <w:r>
        <w:t>Conclusion</w:t>
      </w:r>
    </w:p>
    <w:p w14:paraId="0EEEF168" w14:textId="77777777" w:rsidR="0055174D" w:rsidRPr="00CD2CE3" w:rsidRDefault="0055174D" w:rsidP="00D15F03">
      <w:pPr>
        <w:pStyle w:val="Corpsdetexte"/>
      </w:pPr>
    </w:p>
    <w:sectPr w:rsidR="0055174D" w:rsidRPr="00CD2CE3" w:rsidSect="004D6A13">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8125B" w14:textId="77777777" w:rsidR="00FF6CAF" w:rsidRDefault="00FF6CAF">
      <w:r>
        <w:separator/>
      </w:r>
    </w:p>
  </w:endnote>
  <w:endnote w:type="continuationSeparator" w:id="0">
    <w:p w14:paraId="2113E3FA" w14:textId="77777777" w:rsidR="00FF6CAF" w:rsidRDefault="00FF6CAF">
      <w:r>
        <w:continuationSeparator/>
      </w:r>
    </w:p>
  </w:endnote>
  <w:endnote w:type="continuationNotice" w:id="1">
    <w:p w14:paraId="73A7A7EF" w14:textId="77777777" w:rsidR="00FF6CAF" w:rsidRDefault="00FF6C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3629" w14:textId="5EA02D3E" w:rsidR="0031448C" w:rsidRPr="0046116F" w:rsidRDefault="00000000" w:rsidP="004D6A13">
    <w:pPr>
      <w:pStyle w:val="Pieddepage"/>
      <w:jc w:val="center"/>
      <w:rPr>
        <w:color w:val="548DD4" w:themeColor="text2" w:themeTint="99"/>
      </w:rPr>
    </w:pPr>
    <w:sdt>
      <w:sdtPr>
        <w:id w:val="1034609821"/>
        <w:docPartObj>
          <w:docPartGallery w:val="Page Numbers (Bottom of Page)"/>
          <w:docPartUnique/>
        </w:docPartObj>
      </w:sdtPr>
      <w:sdtEndPr>
        <w:rPr>
          <w:color w:val="548DD4" w:themeColor="text2" w:themeTint="99"/>
        </w:rPr>
      </w:sdtEndPr>
      <w:sdtContent>
        <w:r w:rsidR="004D6A13" w:rsidRPr="004D6A13">
          <w:rPr>
            <w:sz w:val="18"/>
            <w:szCs w:val="18"/>
          </w:rPr>
          <w:t>R-P_</w:t>
        </w:r>
        <w:r w:rsidR="00AD4E56">
          <w:rPr>
            <w:sz w:val="18"/>
            <w:szCs w:val="18"/>
          </w:rPr>
          <w:t>RES_145</w:t>
        </w:r>
        <w:r w:rsidR="004D6A13" w:rsidRPr="004D6A13">
          <w:rPr>
            <w:sz w:val="18"/>
            <w:szCs w:val="18"/>
          </w:rPr>
          <w:t>-amizeqiri-Rapport.docx</w:t>
        </w:r>
        <w:r w:rsidR="004D6A13">
          <w:tab/>
        </w:r>
        <w:r w:rsidR="004D6A13" w:rsidRPr="004D6A13">
          <w:rPr>
            <w:sz w:val="18"/>
            <w:szCs w:val="18"/>
          </w:rPr>
          <w:fldChar w:fldCharType="begin"/>
        </w:r>
        <w:r w:rsidR="004D6A13" w:rsidRPr="004D6A13">
          <w:rPr>
            <w:sz w:val="18"/>
            <w:szCs w:val="18"/>
          </w:rPr>
          <w:instrText>PAGE   \* MERGEFORMAT</w:instrText>
        </w:r>
        <w:r w:rsidR="004D6A13" w:rsidRPr="004D6A13">
          <w:rPr>
            <w:sz w:val="18"/>
            <w:szCs w:val="18"/>
          </w:rPr>
          <w:fldChar w:fldCharType="separate"/>
        </w:r>
        <w:r w:rsidR="004D6A13" w:rsidRPr="004D6A13">
          <w:rPr>
            <w:sz w:val="18"/>
            <w:szCs w:val="18"/>
          </w:rPr>
          <w:t>3</w:t>
        </w:r>
        <w:r w:rsidR="004D6A13" w:rsidRPr="004D6A13">
          <w:rPr>
            <w:sz w:val="18"/>
            <w:szCs w:val="18"/>
          </w:rPr>
          <w:fldChar w:fldCharType="end"/>
        </w:r>
        <w:r w:rsidR="004D6A13" w:rsidRPr="004D6A13">
          <w:rPr>
            <w:sz w:val="18"/>
            <w:szCs w:val="18"/>
          </w:rPr>
          <w:t>/</w:t>
        </w:r>
        <w:r w:rsidR="00706156">
          <w:rPr>
            <w:sz w:val="18"/>
            <w:szCs w:val="18"/>
          </w:rPr>
          <w:t>4</w:t>
        </w:r>
        <w:r w:rsidR="004D6A13">
          <w:tab/>
        </w:r>
        <w:r w:rsidR="004D6A13" w:rsidRPr="004D6A13">
          <w:rPr>
            <w:sz w:val="18"/>
            <w:szCs w:val="18"/>
          </w:rPr>
          <w:t>17.03.2025</w:t>
        </w:r>
        <w:r w:rsidR="00563DFE">
          <w:rPr>
            <w:sz w:val="18"/>
            <w:szCs w:val="18"/>
          </w:rPr>
          <w:t xml:space="preserve"> au 26.05.2025</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96D34" w14:textId="77777777" w:rsidR="00FF6CAF" w:rsidRDefault="00FF6CAF">
      <w:r>
        <w:separator/>
      </w:r>
    </w:p>
  </w:footnote>
  <w:footnote w:type="continuationSeparator" w:id="0">
    <w:p w14:paraId="2E971020" w14:textId="77777777" w:rsidR="00FF6CAF" w:rsidRDefault="00FF6CAF">
      <w:r>
        <w:continuationSeparator/>
      </w:r>
    </w:p>
  </w:footnote>
  <w:footnote w:type="continuationNotice" w:id="1">
    <w:p w14:paraId="19BEEFEC" w14:textId="77777777" w:rsidR="00FF6CAF" w:rsidRDefault="00FF6C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rsidRPr="004D6A13" w14:paraId="793C51EF" w14:textId="77777777" w:rsidTr="004D6A13">
      <w:tc>
        <w:tcPr>
          <w:tcW w:w="3020" w:type="dxa"/>
        </w:tcPr>
        <w:p w14:paraId="4B90423B" w14:textId="02DB23EE" w:rsidR="0031448C" w:rsidRPr="004D6A13" w:rsidRDefault="0031448C" w:rsidP="004D6A13">
          <w:pPr>
            <w:pStyle w:val="En-tte"/>
            <w:rPr>
              <w:sz w:val="20"/>
              <w:szCs w:val="20"/>
            </w:rPr>
          </w:pPr>
          <w:r w:rsidRPr="004D6A13">
            <w:rPr>
              <w:sz w:val="20"/>
              <w:szCs w:val="20"/>
            </w:rPr>
            <w:t>Amir Zeqiri</w:t>
          </w:r>
        </w:p>
      </w:tc>
      <w:tc>
        <w:tcPr>
          <w:tcW w:w="3020" w:type="dxa"/>
        </w:tcPr>
        <w:p w14:paraId="7849BF20" w14:textId="570680EC" w:rsidR="0031448C" w:rsidRPr="004D6A13" w:rsidRDefault="00C63C88" w:rsidP="004D6A13">
          <w:pPr>
            <w:pStyle w:val="En-tte"/>
            <w:jc w:val="center"/>
            <w:rPr>
              <w:sz w:val="20"/>
              <w:szCs w:val="20"/>
            </w:rPr>
          </w:pPr>
          <w:r w:rsidRPr="004D6A13">
            <w:rPr>
              <w:sz w:val="20"/>
              <w:szCs w:val="20"/>
            </w:rPr>
            <w:t>P_</w:t>
          </w:r>
          <w:r w:rsidR="00AD4E56">
            <w:rPr>
              <w:sz w:val="20"/>
              <w:szCs w:val="20"/>
            </w:rPr>
            <w:t>Réseau_145</w:t>
          </w:r>
        </w:p>
      </w:tc>
      <w:tc>
        <w:tcPr>
          <w:tcW w:w="3020" w:type="dxa"/>
        </w:tcPr>
        <w:p w14:paraId="40362BD5" w14:textId="77777777" w:rsidR="0031448C" w:rsidRPr="004D6A13" w:rsidRDefault="0031448C" w:rsidP="004D6A13">
          <w:pPr>
            <w:pStyle w:val="En-tte"/>
            <w:jc w:val="right"/>
            <w:rPr>
              <w:sz w:val="20"/>
              <w:szCs w:val="20"/>
            </w:rPr>
          </w:pPr>
          <w:r w:rsidRPr="004D6A13">
            <w:rPr>
              <w:sz w:val="20"/>
              <w:szCs w:val="20"/>
            </w:rPr>
            <w:t>ETML</w:t>
          </w:r>
        </w:p>
      </w:tc>
    </w:tr>
  </w:tbl>
  <w:p w14:paraId="1A202993" w14:textId="77777777"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F3083"/>
    <w:multiLevelType w:val="hybridMultilevel"/>
    <w:tmpl w:val="20108C54"/>
    <w:lvl w:ilvl="0" w:tplc="B9DA74D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5" w15:restartNumberingAfterBreak="0">
    <w:nsid w:val="0C4972E1"/>
    <w:multiLevelType w:val="hybridMultilevel"/>
    <w:tmpl w:val="B00A03FC"/>
    <w:lvl w:ilvl="0" w:tplc="DC36C6C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1434CCC"/>
    <w:multiLevelType w:val="hybridMultilevel"/>
    <w:tmpl w:val="D11C9B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8F67FD"/>
    <w:multiLevelType w:val="multilevel"/>
    <w:tmpl w:val="8A16EF2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44453FAC"/>
    <w:multiLevelType w:val="hybridMultilevel"/>
    <w:tmpl w:val="DF2661F8"/>
    <w:lvl w:ilvl="0" w:tplc="0BF038A8">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6"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C1332F1"/>
    <w:multiLevelType w:val="hybridMultilevel"/>
    <w:tmpl w:val="F8F0D1F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8"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4"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925299">
    <w:abstractNumId w:val="0"/>
  </w:num>
  <w:num w:numId="2" w16cid:durableId="1341814125">
    <w:abstractNumId w:val="6"/>
  </w:num>
  <w:num w:numId="3" w16cid:durableId="1660040446">
    <w:abstractNumId w:val="3"/>
  </w:num>
  <w:num w:numId="4" w16cid:durableId="387530960">
    <w:abstractNumId w:val="10"/>
  </w:num>
  <w:num w:numId="5" w16cid:durableId="1257523133">
    <w:abstractNumId w:val="13"/>
  </w:num>
  <w:num w:numId="6" w16cid:durableId="374745297">
    <w:abstractNumId w:val="25"/>
  </w:num>
  <w:num w:numId="7" w16cid:durableId="308217535">
    <w:abstractNumId w:val="2"/>
  </w:num>
  <w:num w:numId="8" w16cid:durableId="474026000">
    <w:abstractNumId w:val="12"/>
  </w:num>
  <w:num w:numId="9" w16cid:durableId="385835605">
    <w:abstractNumId w:val="24"/>
  </w:num>
  <w:num w:numId="10" w16cid:durableId="1499809593">
    <w:abstractNumId w:val="19"/>
  </w:num>
  <w:num w:numId="11" w16cid:durableId="90586122">
    <w:abstractNumId w:val="16"/>
  </w:num>
  <w:num w:numId="12" w16cid:durableId="294606957">
    <w:abstractNumId w:val="22"/>
  </w:num>
  <w:num w:numId="13" w16cid:durableId="1275749056">
    <w:abstractNumId w:val="18"/>
  </w:num>
  <w:num w:numId="14" w16cid:durableId="251938441">
    <w:abstractNumId w:val="23"/>
  </w:num>
  <w:num w:numId="15" w16cid:durableId="961422249">
    <w:abstractNumId w:val="7"/>
  </w:num>
  <w:num w:numId="16" w16cid:durableId="368146796">
    <w:abstractNumId w:val="21"/>
  </w:num>
  <w:num w:numId="17" w16cid:durableId="1173570673">
    <w:abstractNumId w:val="14"/>
  </w:num>
  <w:num w:numId="18" w16cid:durableId="399596474">
    <w:abstractNumId w:val="8"/>
  </w:num>
  <w:num w:numId="19" w16cid:durableId="1333795019">
    <w:abstractNumId w:val="20"/>
  </w:num>
  <w:num w:numId="20" w16cid:durableId="815024223">
    <w:abstractNumId w:val="11"/>
  </w:num>
  <w:num w:numId="21" w16cid:durableId="629483815">
    <w:abstractNumId w:val="26"/>
  </w:num>
  <w:num w:numId="22" w16cid:durableId="1890264324">
    <w:abstractNumId w:val="4"/>
  </w:num>
  <w:num w:numId="23" w16cid:durableId="88431750">
    <w:abstractNumId w:val="1"/>
  </w:num>
  <w:num w:numId="24" w16cid:durableId="92211448">
    <w:abstractNumId w:val="5"/>
  </w:num>
  <w:num w:numId="25" w16cid:durableId="1101992942">
    <w:abstractNumId w:val="17"/>
  </w:num>
  <w:num w:numId="26" w16cid:durableId="230119703">
    <w:abstractNumId w:val="15"/>
  </w:num>
  <w:num w:numId="27" w16cid:durableId="129907225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de-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en-US" w:vendorID="64" w:dllVersion="6" w:nlCheck="1" w:checkStyle="1"/>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BB0"/>
    <w:rsid w:val="00000197"/>
    <w:rsid w:val="00000CC3"/>
    <w:rsid w:val="00007472"/>
    <w:rsid w:val="000106B0"/>
    <w:rsid w:val="00010B9A"/>
    <w:rsid w:val="00010BA5"/>
    <w:rsid w:val="00011759"/>
    <w:rsid w:val="00011CD0"/>
    <w:rsid w:val="0001209F"/>
    <w:rsid w:val="00012D39"/>
    <w:rsid w:val="00021AFE"/>
    <w:rsid w:val="00021D00"/>
    <w:rsid w:val="00027208"/>
    <w:rsid w:val="00027485"/>
    <w:rsid w:val="00027DDE"/>
    <w:rsid w:val="00031304"/>
    <w:rsid w:val="0003130C"/>
    <w:rsid w:val="000316F0"/>
    <w:rsid w:val="00032A9B"/>
    <w:rsid w:val="00034237"/>
    <w:rsid w:val="00034741"/>
    <w:rsid w:val="000358DD"/>
    <w:rsid w:val="00035A65"/>
    <w:rsid w:val="00036125"/>
    <w:rsid w:val="00044099"/>
    <w:rsid w:val="00045A82"/>
    <w:rsid w:val="00051378"/>
    <w:rsid w:val="00052D98"/>
    <w:rsid w:val="000543A2"/>
    <w:rsid w:val="00055DB3"/>
    <w:rsid w:val="00056778"/>
    <w:rsid w:val="0006107F"/>
    <w:rsid w:val="0006112D"/>
    <w:rsid w:val="00061858"/>
    <w:rsid w:val="00062561"/>
    <w:rsid w:val="00063F97"/>
    <w:rsid w:val="00065971"/>
    <w:rsid w:val="0006618C"/>
    <w:rsid w:val="00066D68"/>
    <w:rsid w:val="00067419"/>
    <w:rsid w:val="00067473"/>
    <w:rsid w:val="00071F0F"/>
    <w:rsid w:val="00075C90"/>
    <w:rsid w:val="00080397"/>
    <w:rsid w:val="00081CC8"/>
    <w:rsid w:val="00085D23"/>
    <w:rsid w:val="00086114"/>
    <w:rsid w:val="00087E56"/>
    <w:rsid w:val="00091BC4"/>
    <w:rsid w:val="00095AB2"/>
    <w:rsid w:val="00096011"/>
    <w:rsid w:val="000961E4"/>
    <w:rsid w:val="000976A1"/>
    <w:rsid w:val="000A1B63"/>
    <w:rsid w:val="000A2324"/>
    <w:rsid w:val="000A4CBE"/>
    <w:rsid w:val="000A673B"/>
    <w:rsid w:val="000A7B4A"/>
    <w:rsid w:val="000B39F0"/>
    <w:rsid w:val="000B447D"/>
    <w:rsid w:val="000B6449"/>
    <w:rsid w:val="000B6BE0"/>
    <w:rsid w:val="000C3D3A"/>
    <w:rsid w:val="000C3D44"/>
    <w:rsid w:val="000C432D"/>
    <w:rsid w:val="000C46FF"/>
    <w:rsid w:val="000C5FB5"/>
    <w:rsid w:val="000D0773"/>
    <w:rsid w:val="000D15E6"/>
    <w:rsid w:val="000D2AF8"/>
    <w:rsid w:val="000D3190"/>
    <w:rsid w:val="000D34E5"/>
    <w:rsid w:val="000E5B08"/>
    <w:rsid w:val="000E6E3B"/>
    <w:rsid w:val="000E7483"/>
    <w:rsid w:val="000F22B9"/>
    <w:rsid w:val="000F2C7B"/>
    <w:rsid w:val="000F381C"/>
    <w:rsid w:val="000F4F65"/>
    <w:rsid w:val="000F5546"/>
    <w:rsid w:val="000F5A86"/>
    <w:rsid w:val="000F7EE7"/>
    <w:rsid w:val="001025DA"/>
    <w:rsid w:val="00102FF4"/>
    <w:rsid w:val="00103136"/>
    <w:rsid w:val="0010591C"/>
    <w:rsid w:val="001104E5"/>
    <w:rsid w:val="00111811"/>
    <w:rsid w:val="00111B0E"/>
    <w:rsid w:val="00114120"/>
    <w:rsid w:val="00117EA9"/>
    <w:rsid w:val="00122D5B"/>
    <w:rsid w:val="00130C11"/>
    <w:rsid w:val="0013597B"/>
    <w:rsid w:val="00136321"/>
    <w:rsid w:val="001377D5"/>
    <w:rsid w:val="00140D86"/>
    <w:rsid w:val="001427D7"/>
    <w:rsid w:val="00144A25"/>
    <w:rsid w:val="00145D00"/>
    <w:rsid w:val="00151222"/>
    <w:rsid w:val="001514F7"/>
    <w:rsid w:val="0015167D"/>
    <w:rsid w:val="00152A26"/>
    <w:rsid w:val="00154D91"/>
    <w:rsid w:val="0015560B"/>
    <w:rsid w:val="001562C8"/>
    <w:rsid w:val="00156605"/>
    <w:rsid w:val="00163937"/>
    <w:rsid w:val="001641DA"/>
    <w:rsid w:val="00166075"/>
    <w:rsid w:val="00166A9A"/>
    <w:rsid w:val="001671A3"/>
    <w:rsid w:val="001675A3"/>
    <w:rsid w:val="00170E09"/>
    <w:rsid w:val="0017190A"/>
    <w:rsid w:val="0017278A"/>
    <w:rsid w:val="00173CF2"/>
    <w:rsid w:val="001764CE"/>
    <w:rsid w:val="00176FCA"/>
    <w:rsid w:val="00183417"/>
    <w:rsid w:val="00183CB7"/>
    <w:rsid w:val="00183E5A"/>
    <w:rsid w:val="001842F2"/>
    <w:rsid w:val="00184B4A"/>
    <w:rsid w:val="00184C18"/>
    <w:rsid w:val="00185705"/>
    <w:rsid w:val="001871D4"/>
    <w:rsid w:val="00187CB9"/>
    <w:rsid w:val="00191B63"/>
    <w:rsid w:val="001A5CE9"/>
    <w:rsid w:val="001B1F82"/>
    <w:rsid w:val="001B1FE8"/>
    <w:rsid w:val="001B2E34"/>
    <w:rsid w:val="001B6FEA"/>
    <w:rsid w:val="001C0484"/>
    <w:rsid w:val="001C3AF0"/>
    <w:rsid w:val="001C454D"/>
    <w:rsid w:val="001C534D"/>
    <w:rsid w:val="001C73EF"/>
    <w:rsid w:val="001C7781"/>
    <w:rsid w:val="001D31FA"/>
    <w:rsid w:val="001D4577"/>
    <w:rsid w:val="001D4B9D"/>
    <w:rsid w:val="001D4C91"/>
    <w:rsid w:val="001D4DCD"/>
    <w:rsid w:val="001D54CB"/>
    <w:rsid w:val="001D6C24"/>
    <w:rsid w:val="001D72BA"/>
    <w:rsid w:val="001E1A4D"/>
    <w:rsid w:val="001E2306"/>
    <w:rsid w:val="001E3501"/>
    <w:rsid w:val="001E431A"/>
    <w:rsid w:val="001E6627"/>
    <w:rsid w:val="001F2003"/>
    <w:rsid w:val="001F2420"/>
    <w:rsid w:val="001F2F32"/>
    <w:rsid w:val="001F32A3"/>
    <w:rsid w:val="001F5591"/>
    <w:rsid w:val="001F6EEB"/>
    <w:rsid w:val="0020328A"/>
    <w:rsid w:val="0020338B"/>
    <w:rsid w:val="0020478D"/>
    <w:rsid w:val="00204EAF"/>
    <w:rsid w:val="002055D8"/>
    <w:rsid w:val="0020734B"/>
    <w:rsid w:val="002112D6"/>
    <w:rsid w:val="002130DE"/>
    <w:rsid w:val="00214BA9"/>
    <w:rsid w:val="00217D4E"/>
    <w:rsid w:val="002214E1"/>
    <w:rsid w:val="00222A17"/>
    <w:rsid w:val="00225CE0"/>
    <w:rsid w:val="00231D47"/>
    <w:rsid w:val="00244CCC"/>
    <w:rsid w:val="002462D2"/>
    <w:rsid w:val="00250649"/>
    <w:rsid w:val="0025159E"/>
    <w:rsid w:val="0025188A"/>
    <w:rsid w:val="00251A76"/>
    <w:rsid w:val="0025549B"/>
    <w:rsid w:val="0026507B"/>
    <w:rsid w:val="002666CD"/>
    <w:rsid w:val="00266C89"/>
    <w:rsid w:val="002703B7"/>
    <w:rsid w:val="00271F06"/>
    <w:rsid w:val="0027292B"/>
    <w:rsid w:val="00273F20"/>
    <w:rsid w:val="002753D5"/>
    <w:rsid w:val="002770F3"/>
    <w:rsid w:val="00280786"/>
    <w:rsid w:val="002858BA"/>
    <w:rsid w:val="002910C5"/>
    <w:rsid w:val="00291A55"/>
    <w:rsid w:val="00294F83"/>
    <w:rsid w:val="002951BD"/>
    <w:rsid w:val="00295835"/>
    <w:rsid w:val="0029721A"/>
    <w:rsid w:val="00297D62"/>
    <w:rsid w:val="00297E2A"/>
    <w:rsid w:val="002A1729"/>
    <w:rsid w:val="002A2498"/>
    <w:rsid w:val="002A38D3"/>
    <w:rsid w:val="002A5ED1"/>
    <w:rsid w:val="002B2E95"/>
    <w:rsid w:val="002B5D66"/>
    <w:rsid w:val="002B6219"/>
    <w:rsid w:val="002B63ED"/>
    <w:rsid w:val="002B6893"/>
    <w:rsid w:val="002C41FF"/>
    <w:rsid w:val="002C6634"/>
    <w:rsid w:val="002D3582"/>
    <w:rsid w:val="002D462F"/>
    <w:rsid w:val="002D7D46"/>
    <w:rsid w:val="002E1864"/>
    <w:rsid w:val="002E6CB9"/>
    <w:rsid w:val="002E6CC0"/>
    <w:rsid w:val="002F038B"/>
    <w:rsid w:val="002F1244"/>
    <w:rsid w:val="002F5462"/>
    <w:rsid w:val="002F62CA"/>
    <w:rsid w:val="002F79BC"/>
    <w:rsid w:val="003021E5"/>
    <w:rsid w:val="00304038"/>
    <w:rsid w:val="00304071"/>
    <w:rsid w:val="00310160"/>
    <w:rsid w:val="003105D7"/>
    <w:rsid w:val="00310802"/>
    <w:rsid w:val="00310DE4"/>
    <w:rsid w:val="003121C6"/>
    <w:rsid w:val="003128F9"/>
    <w:rsid w:val="00312925"/>
    <w:rsid w:val="0031332D"/>
    <w:rsid w:val="0031448C"/>
    <w:rsid w:val="00314B38"/>
    <w:rsid w:val="0031563E"/>
    <w:rsid w:val="0031742D"/>
    <w:rsid w:val="00326AC9"/>
    <w:rsid w:val="00327E77"/>
    <w:rsid w:val="003310AC"/>
    <w:rsid w:val="00331B09"/>
    <w:rsid w:val="003321F6"/>
    <w:rsid w:val="003333DC"/>
    <w:rsid w:val="003336E3"/>
    <w:rsid w:val="00337E47"/>
    <w:rsid w:val="0034124D"/>
    <w:rsid w:val="0034172E"/>
    <w:rsid w:val="00352553"/>
    <w:rsid w:val="00352811"/>
    <w:rsid w:val="00352B24"/>
    <w:rsid w:val="00352BB2"/>
    <w:rsid w:val="00353701"/>
    <w:rsid w:val="003539FA"/>
    <w:rsid w:val="00356C21"/>
    <w:rsid w:val="00362005"/>
    <w:rsid w:val="0036224A"/>
    <w:rsid w:val="00364418"/>
    <w:rsid w:val="00364866"/>
    <w:rsid w:val="00365ECD"/>
    <w:rsid w:val="00370286"/>
    <w:rsid w:val="00370307"/>
    <w:rsid w:val="0037071E"/>
    <w:rsid w:val="00371B52"/>
    <w:rsid w:val="00372CBE"/>
    <w:rsid w:val="0037655A"/>
    <w:rsid w:val="00376B3A"/>
    <w:rsid w:val="00377DBE"/>
    <w:rsid w:val="00380A07"/>
    <w:rsid w:val="00382BA3"/>
    <w:rsid w:val="003851EE"/>
    <w:rsid w:val="0038592B"/>
    <w:rsid w:val="00391234"/>
    <w:rsid w:val="00392611"/>
    <w:rsid w:val="00392C62"/>
    <w:rsid w:val="00393231"/>
    <w:rsid w:val="003937DB"/>
    <w:rsid w:val="003A28DF"/>
    <w:rsid w:val="003A342D"/>
    <w:rsid w:val="003A729A"/>
    <w:rsid w:val="003B0402"/>
    <w:rsid w:val="003B2BDB"/>
    <w:rsid w:val="003B55FF"/>
    <w:rsid w:val="003B6D82"/>
    <w:rsid w:val="003C2E38"/>
    <w:rsid w:val="003C316D"/>
    <w:rsid w:val="003C3D51"/>
    <w:rsid w:val="003C5B28"/>
    <w:rsid w:val="003D1510"/>
    <w:rsid w:val="003D177E"/>
    <w:rsid w:val="003D1EC8"/>
    <w:rsid w:val="003D4028"/>
    <w:rsid w:val="003E018B"/>
    <w:rsid w:val="003E1461"/>
    <w:rsid w:val="003E1CB7"/>
    <w:rsid w:val="003E32B9"/>
    <w:rsid w:val="003E6FEA"/>
    <w:rsid w:val="003E7E40"/>
    <w:rsid w:val="003F1870"/>
    <w:rsid w:val="003F4414"/>
    <w:rsid w:val="003F6729"/>
    <w:rsid w:val="00400B7D"/>
    <w:rsid w:val="00401971"/>
    <w:rsid w:val="004025E5"/>
    <w:rsid w:val="00403AAB"/>
    <w:rsid w:val="00404065"/>
    <w:rsid w:val="004052AE"/>
    <w:rsid w:val="00407333"/>
    <w:rsid w:val="0040782E"/>
    <w:rsid w:val="00412730"/>
    <w:rsid w:val="00412855"/>
    <w:rsid w:val="00413CA0"/>
    <w:rsid w:val="00413D35"/>
    <w:rsid w:val="00414AD0"/>
    <w:rsid w:val="00417AC2"/>
    <w:rsid w:val="00417C72"/>
    <w:rsid w:val="004202D8"/>
    <w:rsid w:val="004206A2"/>
    <w:rsid w:val="00420A16"/>
    <w:rsid w:val="0042629F"/>
    <w:rsid w:val="00430A3A"/>
    <w:rsid w:val="00432F4A"/>
    <w:rsid w:val="00434B43"/>
    <w:rsid w:val="00436528"/>
    <w:rsid w:val="0043666E"/>
    <w:rsid w:val="00436B90"/>
    <w:rsid w:val="00436F8C"/>
    <w:rsid w:val="00437933"/>
    <w:rsid w:val="004404AF"/>
    <w:rsid w:val="00440CDE"/>
    <w:rsid w:val="0044345E"/>
    <w:rsid w:val="00444FC1"/>
    <w:rsid w:val="004516CE"/>
    <w:rsid w:val="00454074"/>
    <w:rsid w:val="00455595"/>
    <w:rsid w:val="004559EB"/>
    <w:rsid w:val="0046116F"/>
    <w:rsid w:val="004617BF"/>
    <w:rsid w:val="00462AB7"/>
    <w:rsid w:val="00462FD4"/>
    <w:rsid w:val="00463056"/>
    <w:rsid w:val="00466B1D"/>
    <w:rsid w:val="004670EF"/>
    <w:rsid w:val="004757E8"/>
    <w:rsid w:val="004760D7"/>
    <w:rsid w:val="00477EB3"/>
    <w:rsid w:val="0048307D"/>
    <w:rsid w:val="00491692"/>
    <w:rsid w:val="004928FF"/>
    <w:rsid w:val="004949D5"/>
    <w:rsid w:val="00496AA3"/>
    <w:rsid w:val="004975C0"/>
    <w:rsid w:val="004A165B"/>
    <w:rsid w:val="004A5B48"/>
    <w:rsid w:val="004A633C"/>
    <w:rsid w:val="004B094C"/>
    <w:rsid w:val="004B25EA"/>
    <w:rsid w:val="004B34D1"/>
    <w:rsid w:val="004B40BF"/>
    <w:rsid w:val="004C21A5"/>
    <w:rsid w:val="004C5C8F"/>
    <w:rsid w:val="004C6BBA"/>
    <w:rsid w:val="004D02F9"/>
    <w:rsid w:val="004D08EE"/>
    <w:rsid w:val="004D1C3F"/>
    <w:rsid w:val="004D2A2D"/>
    <w:rsid w:val="004D35D1"/>
    <w:rsid w:val="004D5266"/>
    <w:rsid w:val="004D6571"/>
    <w:rsid w:val="004D6A13"/>
    <w:rsid w:val="004D76DF"/>
    <w:rsid w:val="004E24FC"/>
    <w:rsid w:val="004E378D"/>
    <w:rsid w:val="004E3CF6"/>
    <w:rsid w:val="004E5FF6"/>
    <w:rsid w:val="004E6425"/>
    <w:rsid w:val="004E6794"/>
    <w:rsid w:val="004F21CB"/>
    <w:rsid w:val="004F2CB4"/>
    <w:rsid w:val="004F2E36"/>
    <w:rsid w:val="004F4AC8"/>
    <w:rsid w:val="004F666E"/>
    <w:rsid w:val="004F76FD"/>
    <w:rsid w:val="00502361"/>
    <w:rsid w:val="00505421"/>
    <w:rsid w:val="005070AA"/>
    <w:rsid w:val="00511440"/>
    <w:rsid w:val="00516588"/>
    <w:rsid w:val="005202EC"/>
    <w:rsid w:val="00521D0B"/>
    <w:rsid w:val="0052224B"/>
    <w:rsid w:val="005254FC"/>
    <w:rsid w:val="00526140"/>
    <w:rsid w:val="00527C3E"/>
    <w:rsid w:val="005328B0"/>
    <w:rsid w:val="0053493D"/>
    <w:rsid w:val="005376A9"/>
    <w:rsid w:val="0054054F"/>
    <w:rsid w:val="005409CE"/>
    <w:rsid w:val="00540E0B"/>
    <w:rsid w:val="00540E9A"/>
    <w:rsid w:val="005416AD"/>
    <w:rsid w:val="00542CE3"/>
    <w:rsid w:val="00542D6A"/>
    <w:rsid w:val="00543E70"/>
    <w:rsid w:val="005450A9"/>
    <w:rsid w:val="00545179"/>
    <w:rsid w:val="00545FD6"/>
    <w:rsid w:val="00546C28"/>
    <w:rsid w:val="005507D0"/>
    <w:rsid w:val="0055174D"/>
    <w:rsid w:val="005523EC"/>
    <w:rsid w:val="00552D07"/>
    <w:rsid w:val="00553A03"/>
    <w:rsid w:val="00554FDD"/>
    <w:rsid w:val="0055570E"/>
    <w:rsid w:val="0055647F"/>
    <w:rsid w:val="00562E29"/>
    <w:rsid w:val="00563DFE"/>
    <w:rsid w:val="00564AE8"/>
    <w:rsid w:val="00566AB9"/>
    <w:rsid w:val="0056752F"/>
    <w:rsid w:val="00571E4B"/>
    <w:rsid w:val="0057203F"/>
    <w:rsid w:val="00574085"/>
    <w:rsid w:val="00574F61"/>
    <w:rsid w:val="00575F18"/>
    <w:rsid w:val="00577365"/>
    <w:rsid w:val="00580916"/>
    <w:rsid w:val="00581526"/>
    <w:rsid w:val="005842FB"/>
    <w:rsid w:val="00585D7A"/>
    <w:rsid w:val="00587662"/>
    <w:rsid w:val="005901D4"/>
    <w:rsid w:val="005903B2"/>
    <w:rsid w:val="005926D0"/>
    <w:rsid w:val="005958CA"/>
    <w:rsid w:val="0059627F"/>
    <w:rsid w:val="00597324"/>
    <w:rsid w:val="005A11CA"/>
    <w:rsid w:val="005B0DE0"/>
    <w:rsid w:val="005B15A2"/>
    <w:rsid w:val="005B1E8A"/>
    <w:rsid w:val="005B27EF"/>
    <w:rsid w:val="005B39C0"/>
    <w:rsid w:val="005B4B8D"/>
    <w:rsid w:val="005B69FC"/>
    <w:rsid w:val="005B7BC6"/>
    <w:rsid w:val="005B7E8F"/>
    <w:rsid w:val="005C1146"/>
    <w:rsid w:val="005C1DD5"/>
    <w:rsid w:val="005C22EF"/>
    <w:rsid w:val="005C4B0B"/>
    <w:rsid w:val="005C6694"/>
    <w:rsid w:val="005D02D1"/>
    <w:rsid w:val="005D2A4E"/>
    <w:rsid w:val="005D787A"/>
    <w:rsid w:val="005E21AA"/>
    <w:rsid w:val="005E2C2C"/>
    <w:rsid w:val="005E35C4"/>
    <w:rsid w:val="005E6192"/>
    <w:rsid w:val="005E6B56"/>
    <w:rsid w:val="005F1B40"/>
    <w:rsid w:val="005F2FB6"/>
    <w:rsid w:val="005F30BA"/>
    <w:rsid w:val="005F36D5"/>
    <w:rsid w:val="005F4482"/>
    <w:rsid w:val="005F52E2"/>
    <w:rsid w:val="0060131B"/>
    <w:rsid w:val="00601473"/>
    <w:rsid w:val="00601D23"/>
    <w:rsid w:val="00604381"/>
    <w:rsid w:val="00605C4E"/>
    <w:rsid w:val="00612F74"/>
    <w:rsid w:val="00615583"/>
    <w:rsid w:val="00620255"/>
    <w:rsid w:val="00622565"/>
    <w:rsid w:val="0062395D"/>
    <w:rsid w:val="00625976"/>
    <w:rsid w:val="00630581"/>
    <w:rsid w:val="00631C1D"/>
    <w:rsid w:val="00632442"/>
    <w:rsid w:val="00635284"/>
    <w:rsid w:val="00635DFC"/>
    <w:rsid w:val="0063669D"/>
    <w:rsid w:val="0064245B"/>
    <w:rsid w:val="00642FBC"/>
    <w:rsid w:val="00643EEA"/>
    <w:rsid w:val="00644459"/>
    <w:rsid w:val="00644801"/>
    <w:rsid w:val="00645760"/>
    <w:rsid w:val="006466C5"/>
    <w:rsid w:val="00646D8F"/>
    <w:rsid w:val="0065127C"/>
    <w:rsid w:val="00651287"/>
    <w:rsid w:val="00653CA1"/>
    <w:rsid w:val="00655387"/>
    <w:rsid w:val="00656974"/>
    <w:rsid w:val="00657CCA"/>
    <w:rsid w:val="0066033A"/>
    <w:rsid w:val="006612B5"/>
    <w:rsid w:val="00666ED4"/>
    <w:rsid w:val="0066721E"/>
    <w:rsid w:val="00667403"/>
    <w:rsid w:val="00667483"/>
    <w:rsid w:val="006675FA"/>
    <w:rsid w:val="0067196B"/>
    <w:rsid w:val="0067343C"/>
    <w:rsid w:val="00675C1A"/>
    <w:rsid w:val="006768A0"/>
    <w:rsid w:val="00676E4D"/>
    <w:rsid w:val="00677C73"/>
    <w:rsid w:val="006805DA"/>
    <w:rsid w:val="006902A9"/>
    <w:rsid w:val="00691FD4"/>
    <w:rsid w:val="006958BB"/>
    <w:rsid w:val="0069647B"/>
    <w:rsid w:val="006966D0"/>
    <w:rsid w:val="006A18A9"/>
    <w:rsid w:val="006A2D4B"/>
    <w:rsid w:val="006A7C5E"/>
    <w:rsid w:val="006B0B80"/>
    <w:rsid w:val="006B3157"/>
    <w:rsid w:val="006B3BDF"/>
    <w:rsid w:val="006B4D40"/>
    <w:rsid w:val="006B61E5"/>
    <w:rsid w:val="006B7392"/>
    <w:rsid w:val="006C016E"/>
    <w:rsid w:val="006C4C71"/>
    <w:rsid w:val="006C5DA9"/>
    <w:rsid w:val="006D06E5"/>
    <w:rsid w:val="006D29B2"/>
    <w:rsid w:val="006D5358"/>
    <w:rsid w:val="006D54FD"/>
    <w:rsid w:val="006E0E5A"/>
    <w:rsid w:val="006E1217"/>
    <w:rsid w:val="006E132F"/>
    <w:rsid w:val="006E1505"/>
    <w:rsid w:val="006E1CAC"/>
    <w:rsid w:val="006E2AB6"/>
    <w:rsid w:val="006E2CE8"/>
    <w:rsid w:val="006E3C4A"/>
    <w:rsid w:val="006E4DA8"/>
    <w:rsid w:val="006E7CA8"/>
    <w:rsid w:val="006F1AF7"/>
    <w:rsid w:val="006F4CAC"/>
    <w:rsid w:val="006F7DE2"/>
    <w:rsid w:val="00701013"/>
    <w:rsid w:val="007010E6"/>
    <w:rsid w:val="00701250"/>
    <w:rsid w:val="00702EEC"/>
    <w:rsid w:val="00704455"/>
    <w:rsid w:val="00706156"/>
    <w:rsid w:val="0070636C"/>
    <w:rsid w:val="0070796A"/>
    <w:rsid w:val="007118D3"/>
    <w:rsid w:val="00712D66"/>
    <w:rsid w:val="00716DFF"/>
    <w:rsid w:val="007211A1"/>
    <w:rsid w:val="00721771"/>
    <w:rsid w:val="0072391C"/>
    <w:rsid w:val="00726E1F"/>
    <w:rsid w:val="00727716"/>
    <w:rsid w:val="00731BFB"/>
    <w:rsid w:val="00733BEB"/>
    <w:rsid w:val="00734B3D"/>
    <w:rsid w:val="00737B80"/>
    <w:rsid w:val="00740F04"/>
    <w:rsid w:val="00742484"/>
    <w:rsid w:val="00744762"/>
    <w:rsid w:val="0074498A"/>
    <w:rsid w:val="007459F7"/>
    <w:rsid w:val="00745BDD"/>
    <w:rsid w:val="00746555"/>
    <w:rsid w:val="00746E11"/>
    <w:rsid w:val="007476C9"/>
    <w:rsid w:val="00750082"/>
    <w:rsid w:val="00751635"/>
    <w:rsid w:val="00753A51"/>
    <w:rsid w:val="00753B51"/>
    <w:rsid w:val="007576F9"/>
    <w:rsid w:val="00761568"/>
    <w:rsid w:val="00762E9A"/>
    <w:rsid w:val="007700A7"/>
    <w:rsid w:val="00770940"/>
    <w:rsid w:val="007724A4"/>
    <w:rsid w:val="007724F1"/>
    <w:rsid w:val="00772BC0"/>
    <w:rsid w:val="0077397B"/>
    <w:rsid w:val="007748A7"/>
    <w:rsid w:val="007755D9"/>
    <w:rsid w:val="0077565C"/>
    <w:rsid w:val="00777967"/>
    <w:rsid w:val="00784043"/>
    <w:rsid w:val="00784D78"/>
    <w:rsid w:val="00785967"/>
    <w:rsid w:val="007908F1"/>
    <w:rsid w:val="00790B5E"/>
    <w:rsid w:val="007937F5"/>
    <w:rsid w:val="00794A45"/>
    <w:rsid w:val="007971A7"/>
    <w:rsid w:val="007A0955"/>
    <w:rsid w:val="007A26C0"/>
    <w:rsid w:val="007A2F2B"/>
    <w:rsid w:val="007A3979"/>
    <w:rsid w:val="007A64EA"/>
    <w:rsid w:val="007B164B"/>
    <w:rsid w:val="007B1752"/>
    <w:rsid w:val="007B4573"/>
    <w:rsid w:val="007B4AD3"/>
    <w:rsid w:val="007B5419"/>
    <w:rsid w:val="007C0915"/>
    <w:rsid w:val="007C0E9C"/>
    <w:rsid w:val="007C35C9"/>
    <w:rsid w:val="007D054D"/>
    <w:rsid w:val="007D0A71"/>
    <w:rsid w:val="007D0E40"/>
    <w:rsid w:val="007D0F21"/>
    <w:rsid w:val="007D1C89"/>
    <w:rsid w:val="007D2CDF"/>
    <w:rsid w:val="007D3C96"/>
    <w:rsid w:val="007D546C"/>
    <w:rsid w:val="007D7393"/>
    <w:rsid w:val="007D7F1A"/>
    <w:rsid w:val="007E045D"/>
    <w:rsid w:val="007E1687"/>
    <w:rsid w:val="007E4EB3"/>
    <w:rsid w:val="007E5F3D"/>
    <w:rsid w:val="007E60E6"/>
    <w:rsid w:val="007E6428"/>
    <w:rsid w:val="007E6B58"/>
    <w:rsid w:val="007F28AB"/>
    <w:rsid w:val="007F30AE"/>
    <w:rsid w:val="007F57D0"/>
    <w:rsid w:val="007F5B53"/>
    <w:rsid w:val="008004F5"/>
    <w:rsid w:val="00803048"/>
    <w:rsid w:val="008042C5"/>
    <w:rsid w:val="00807F84"/>
    <w:rsid w:val="00810321"/>
    <w:rsid w:val="0081740D"/>
    <w:rsid w:val="008178C5"/>
    <w:rsid w:val="00823590"/>
    <w:rsid w:val="00825D67"/>
    <w:rsid w:val="0082643F"/>
    <w:rsid w:val="00826A18"/>
    <w:rsid w:val="0083593F"/>
    <w:rsid w:val="00836901"/>
    <w:rsid w:val="0083719E"/>
    <w:rsid w:val="00840E6A"/>
    <w:rsid w:val="0084172F"/>
    <w:rsid w:val="008421F2"/>
    <w:rsid w:val="00842EDD"/>
    <w:rsid w:val="00843F79"/>
    <w:rsid w:val="00844C86"/>
    <w:rsid w:val="00845304"/>
    <w:rsid w:val="00845349"/>
    <w:rsid w:val="008464CF"/>
    <w:rsid w:val="008468C8"/>
    <w:rsid w:val="0084698E"/>
    <w:rsid w:val="00846F6C"/>
    <w:rsid w:val="00850011"/>
    <w:rsid w:val="0085001A"/>
    <w:rsid w:val="008504F0"/>
    <w:rsid w:val="00850A52"/>
    <w:rsid w:val="0085118C"/>
    <w:rsid w:val="00851A5E"/>
    <w:rsid w:val="00853E81"/>
    <w:rsid w:val="00854E23"/>
    <w:rsid w:val="00856EA7"/>
    <w:rsid w:val="0085776A"/>
    <w:rsid w:val="00860418"/>
    <w:rsid w:val="008624CE"/>
    <w:rsid w:val="0086364B"/>
    <w:rsid w:val="008646A4"/>
    <w:rsid w:val="0086480D"/>
    <w:rsid w:val="008679E7"/>
    <w:rsid w:val="00870535"/>
    <w:rsid w:val="00870994"/>
    <w:rsid w:val="0087149E"/>
    <w:rsid w:val="00871F5F"/>
    <w:rsid w:val="008720D3"/>
    <w:rsid w:val="00873B50"/>
    <w:rsid w:val="008760FB"/>
    <w:rsid w:val="00877D22"/>
    <w:rsid w:val="0088265A"/>
    <w:rsid w:val="00886CBE"/>
    <w:rsid w:val="00891718"/>
    <w:rsid w:val="00894309"/>
    <w:rsid w:val="0089521A"/>
    <w:rsid w:val="00897222"/>
    <w:rsid w:val="008A2B19"/>
    <w:rsid w:val="008A464B"/>
    <w:rsid w:val="008A62A7"/>
    <w:rsid w:val="008B0298"/>
    <w:rsid w:val="008B1187"/>
    <w:rsid w:val="008B130E"/>
    <w:rsid w:val="008B1AE7"/>
    <w:rsid w:val="008B224C"/>
    <w:rsid w:val="008B41A6"/>
    <w:rsid w:val="008B5023"/>
    <w:rsid w:val="008B65C6"/>
    <w:rsid w:val="008B6BBE"/>
    <w:rsid w:val="008C21FB"/>
    <w:rsid w:val="008C40C0"/>
    <w:rsid w:val="008C6E70"/>
    <w:rsid w:val="008C7320"/>
    <w:rsid w:val="008D08EE"/>
    <w:rsid w:val="008D4F55"/>
    <w:rsid w:val="008D55CF"/>
    <w:rsid w:val="008D5635"/>
    <w:rsid w:val="008D5CD7"/>
    <w:rsid w:val="008E05FB"/>
    <w:rsid w:val="008E1240"/>
    <w:rsid w:val="008E13F2"/>
    <w:rsid w:val="008E19DE"/>
    <w:rsid w:val="008E256C"/>
    <w:rsid w:val="008E53F9"/>
    <w:rsid w:val="008E563C"/>
    <w:rsid w:val="008E7759"/>
    <w:rsid w:val="008F0C1F"/>
    <w:rsid w:val="008F0C62"/>
    <w:rsid w:val="008F0DBD"/>
    <w:rsid w:val="008F0DFB"/>
    <w:rsid w:val="008F1854"/>
    <w:rsid w:val="008F4668"/>
    <w:rsid w:val="008F5AF4"/>
    <w:rsid w:val="0090141A"/>
    <w:rsid w:val="00901F52"/>
    <w:rsid w:val="00902523"/>
    <w:rsid w:val="0090391B"/>
    <w:rsid w:val="00903FEF"/>
    <w:rsid w:val="00905ED7"/>
    <w:rsid w:val="009128D1"/>
    <w:rsid w:val="009142E2"/>
    <w:rsid w:val="00914786"/>
    <w:rsid w:val="00915B27"/>
    <w:rsid w:val="00920F4E"/>
    <w:rsid w:val="009211D9"/>
    <w:rsid w:val="0092189F"/>
    <w:rsid w:val="009221BF"/>
    <w:rsid w:val="00924891"/>
    <w:rsid w:val="009250B0"/>
    <w:rsid w:val="00926274"/>
    <w:rsid w:val="009265A8"/>
    <w:rsid w:val="0092688E"/>
    <w:rsid w:val="0093077B"/>
    <w:rsid w:val="0093145D"/>
    <w:rsid w:val="00932149"/>
    <w:rsid w:val="009336FE"/>
    <w:rsid w:val="009349A3"/>
    <w:rsid w:val="00934E66"/>
    <w:rsid w:val="009351C5"/>
    <w:rsid w:val="009360FD"/>
    <w:rsid w:val="009440AB"/>
    <w:rsid w:val="00945998"/>
    <w:rsid w:val="00945B54"/>
    <w:rsid w:val="00945D3A"/>
    <w:rsid w:val="009469B2"/>
    <w:rsid w:val="00951444"/>
    <w:rsid w:val="00955930"/>
    <w:rsid w:val="0095656E"/>
    <w:rsid w:val="00961794"/>
    <w:rsid w:val="00961A2E"/>
    <w:rsid w:val="009627B7"/>
    <w:rsid w:val="009632FF"/>
    <w:rsid w:val="00970EB6"/>
    <w:rsid w:val="0097630D"/>
    <w:rsid w:val="00983255"/>
    <w:rsid w:val="0099022A"/>
    <w:rsid w:val="0099071B"/>
    <w:rsid w:val="00992041"/>
    <w:rsid w:val="009922FE"/>
    <w:rsid w:val="00997C33"/>
    <w:rsid w:val="009A011C"/>
    <w:rsid w:val="009A7301"/>
    <w:rsid w:val="009B009E"/>
    <w:rsid w:val="009B07B2"/>
    <w:rsid w:val="009B0BB0"/>
    <w:rsid w:val="009B190E"/>
    <w:rsid w:val="009B698D"/>
    <w:rsid w:val="009B6FDC"/>
    <w:rsid w:val="009C03C5"/>
    <w:rsid w:val="009C0BF9"/>
    <w:rsid w:val="009C1D44"/>
    <w:rsid w:val="009C2900"/>
    <w:rsid w:val="009C3B28"/>
    <w:rsid w:val="009C4475"/>
    <w:rsid w:val="009D141E"/>
    <w:rsid w:val="009D1A69"/>
    <w:rsid w:val="009D2DA1"/>
    <w:rsid w:val="009D3E3A"/>
    <w:rsid w:val="009D480B"/>
    <w:rsid w:val="009D58A3"/>
    <w:rsid w:val="009D5B44"/>
    <w:rsid w:val="009E218B"/>
    <w:rsid w:val="009E2E87"/>
    <w:rsid w:val="009E674E"/>
    <w:rsid w:val="009F18E4"/>
    <w:rsid w:val="009F54F3"/>
    <w:rsid w:val="009F75DD"/>
    <w:rsid w:val="009F7B5B"/>
    <w:rsid w:val="00A005F0"/>
    <w:rsid w:val="00A027EB"/>
    <w:rsid w:val="00A05ADD"/>
    <w:rsid w:val="00A10BC1"/>
    <w:rsid w:val="00A14092"/>
    <w:rsid w:val="00A1457B"/>
    <w:rsid w:val="00A17A05"/>
    <w:rsid w:val="00A234B1"/>
    <w:rsid w:val="00A23820"/>
    <w:rsid w:val="00A264EB"/>
    <w:rsid w:val="00A27BB6"/>
    <w:rsid w:val="00A27DA0"/>
    <w:rsid w:val="00A3107E"/>
    <w:rsid w:val="00A317F8"/>
    <w:rsid w:val="00A3241B"/>
    <w:rsid w:val="00A328A8"/>
    <w:rsid w:val="00A32DED"/>
    <w:rsid w:val="00A3316A"/>
    <w:rsid w:val="00A37B14"/>
    <w:rsid w:val="00A45D0C"/>
    <w:rsid w:val="00A47D40"/>
    <w:rsid w:val="00A50515"/>
    <w:rsid w:val="00A51167"/>
    <w:rsid w:val="00A53BD6"/>
    <w:rsid w:val="00A56BAD"/>
    <w:rsid w:val="00A57E86"/>
    <w:rsid w:val="00A62197"/>
    <w:rsid w:val="00A645B6"/>
    <w:rsid w:val="00A65F0B"/>
    <w:rsid w:val="00A66B9D"/>
    <w:rsid w:val="00A7067A"/>
    <w:rsid w:val="00A706B7"/>
    <w:rsid w:val="00A70F5C"/>
    <w:rsid w:val="00A728BE"/>
    <w:rsid w:val="00A73F2C"/>
    <w:rsid w:val="00A75401"/>
    <w:rsid w:val="00A75EEC"/>
    <w:rsid w:val="00A76A5F"/>
    <w:rsid w:val="00A7718C"/>
    <w:rsid w:val="00A85437"/>
    <w:rsid w:val="00A91C39"/>
    <w:rsid w:val="00A92AE5"/>
    <w:rsid w:val="00A9562A"/>
    <w:rsid w:val="00A962EB"/>
    <w:rsid w:val="00A97321"/>
    <w:rsid w:val="00AA08EC"/>
    <w:rsid w:val="00AA4393"/>
    <w:rsid w:val="00AB1CA6"/>
    <w:rsid w:val="00AB26C1"/>
    <w:rsid w:val="00AB7BE0"/>
    <w:rsid w:val="00AC0CEE"/>
    <w:rsid w:val="00AC0EED"/>
    <w:rsid w:val="00AC1919"/>
    <w:rsid w:val="00AC31D3"/>
    <w:rsid w:val="00AC5669"/>
    <w:rsid w:val="00AC5A97"/>
    <w:rsid w:val="00AC5AFF"/>
    <w:rsid w:val="00AC6DD9"/>
    <w:rsid w:val="00AD19EB"/>
    <w:rsid w:val="00AD4E56"/>
    <w:rsid w:val="00AD55C8"/>
    <w:rsid w:val="00AD5B58"/>
    <w:rsid w:val="00AE282D"/>
    <w:rsid w:val="00AE3760"/>
    <w:rsid w:val="00AE3C31"/>
    <w:rsid w:val="00AE44FA"/>
    <w:rsid w:val="00AE48C7"/>
    <w:rsid w:val="00AE7639"/>
    <w:rsid w:val="00AF03B7"/>
    <w:rsid w:val="00AF0620"/>
    <w:rsid w:val="00AF1E7F"/>
    <w:rsid w:val="00AF1EF3"/>
    <w:rsid w:val="00AF2C19"/>
    <w:rsid w:val="00AF5615"/>
    <w:rsid w:val="00AF58E1"/>
    <w:rsid w:val="00AF7EF9"/>
    <w:rsid w:val="00B00E82"/>
    <w:rsid w:val="00B02675"/>
    <w:rsid w:val="00B04E7B"/>
    <w:rsid w:val="00B05C16"/>
    <w:rsid w:val="00B06282"/>
    <w:rsid w:val="00B065D3"/>
    <w:rsid w:val="00B10666"/>
    <w:rsid w:val="00B1198A"/>
    <w:rsid w:val="00B11C70"/>
    <w:rsid w:val="00B12FDF"/>
    <w:rsid w:val="00B143EE"/>
    <w:rsid w:val="00B147A7"/>
    <w:rsid w:val="00B20D38"/>
    <w:rsid w:val="00B23170"/>
    <w:rsid w:val="00B241D2"/>
    <w:rsid w:val="00B33505"/>
    <w:rsid w:val="00B40A8E"/>
    <w:rsid w:val="00B40DA4"/>
    <w:rsid w:val="00B44A78"/>
    <w:rsid w:val="00B4738A"/>
    <w:rsid w:val="00B47F66"/>
    <w:rsid w:val="00B52E77"/>
    <w:rsid w:val="00B5318B"/>
    <w:rsid w:val="00B5578C"/>
    <w:rsid w:val="00B55C97"/>
    <w:rsid w:val="00B612B2"/>
    <w:rsid w:val="00B64C66"/>
    <w:rsid w:val="00B65A63"/>
    <w:rsid w:val="00B81ACE"/>
    <w:rsid w:val="00B83043"/>
    <w:rsid w:val="00B8516B"/>
    <w:rsid w:val="00B860A7"/>
    <w:rsid w:val="00B91B4E"/>
    <w:rsid w:val="00B91DB4"/>
    <w:rsid w:val="00B9207C"/>
    <w:rsid w:val="00B93F6E"/>
    <w:rsid w:val="00B94506"/>
    <w:rsid w:val="00B946F4"/>
    <w:rsid w:val="00B95EC5"/>
    <w:rsid w:val="00B95F47"/>
    <w:rsid w:val="00B96536"/>
    <w:rsid w:val="00B96AA1"/>
    <w:rsid w:val="00B96B1E"/>
    <w:rsid w:val="00BA04F5"/>
    <w:rsid w:val="00BA2CD1"/>
    <w:rsid w:val="00BA56D2"/>
    <w:rsid w:val="00BA5A03"/>
    <w:rsid w:val="00BA7DF1"/>
    <w:rsid w:val="00BB0301"/>
    <w:rsid w:val="00BB1393"/>
    <w:rsid w:val="00BB56F0"/>
    <w:rsid w:val="00BC1944"/>
    <w:rsid w:val="00BC1E30"/>
    <w:rsid w:val="00BC2B5B"/>
    <w:rsid w:val="00BC45E9"/>
    <w:rsid w:val="00BD324B"/>
    <w:rsid w:val="00BD6261"/>
    <w:rsid w:val="00BD773C"/>
    <w:rsid w:val="00BE0B8A"/>
    <w:rsid w:val="00BE185C"/>
    <w:rsid w:val="00BE2112"/>
    <w:rsid w:val="00BE53C8"/>
    <w:rsid w:val="00BF1186"/>
    <w:rsid w:val="00BF1BD8"/>
    <w:rsid w:val="00BF1EF8"/>
    <w:rsid w:val="00BF4471"/>
    <w:rsid w:val="00BF7757"/>
    <w:rsid w:val="00BF7A15"/>
    <w:rsid w:val="00C00211"/>
    <w:rsid w:val="00C016F9"/>
    <w:rsid w:val="00C01F2B"/>
    <w:rsid w:val="00C032F6"/>
    <w:rsid w:val="00C03502"/>
    <w:rsid w:val="00C06C08"/>
    <w:rsid w:val="00C1330F"/>
    <w:rsid w:val="00C15CB3"/>
    <w:rsid w:val="00C163A1"/>
    <w:rsid w:val="00C1668E"/>
    <w:rsid w:val="00C20939"/>
    <w:rsid w:val="00C247CE"/>
    <w:rsid w:val="00C329D7"/>
    <w:rsid w:val="00C33C51"/>
    <w:rsid w:val="00C3424F"/>
    <w:rsid w:val="00C35730"/>
    <w:rsid w:val="00C43AA5"/>
    <w:rsid w:val="00C46299"/>
    <w:rsid w:val="00C47041"/>
    <w:rsid w:val="00C50D6C"/>
    <w:rsid w:val="00C5526A"/>
    <w:rsid w:val="00C55842"/>
    <w:rsid w:val="00C603A8"/>
    <w:rsid w:val="00C6188F"/>
    <w:rsid w:val="00C63C88"/>
    <w:rsid w:val="00C67976"/>
    <w:rsid w:val="00C765FC"/>
    <w:rsid w:val="00C84ECC"/>
    <w:rsid w:val="00C84FA7"/>
    <w:rsid w:val="00C86A6D"/>
    <w:rsid w:val="00C8793C"/>
    <w:rsid w:val="00C87CC4"/>
    <w:rsid w:val="00C87D61"/>
    <w:rsid w:val="00C90570"/>
    <w:rsid w:val="00C92677"/>
    <w:rsid w:val="00C95387"/>
    <w:rsid w:val="00CA02DE"/>
    <w:rsid w:val="00CA1D19"/>
    <w:rsid w:val="00CA2B0C"/>
    <w:rsid w:val="00CB0636"/>
    <w:rsid w:val="00CB1C57"/>
    <w:rsid w:val="00CB3202"/>
    <w:rsid w:val="00CB6215"/>
    <w:rsid w:val="00CB6369"/>
    <w:rsid w:val="00CB712D"/>
    <w:rsid w:val="00CB7CFD"/>
    <w:rsid w:val="00CC3687"/>
    <w:rsid w:val="00CD1A2D"/>
    <w:rsid w:val="00CD2469"/>
    <w:rsid w:val="00CD2CE3"/>
    <w:rsid w:val="00CD30C8"/>
    <w:rsid w:val="00CE2046"/>
    <w:rsid w:val="00CE4443"/>
    <w:rsid w:val="00CE4E69"/>
    <w:rsid w:val="00CE7894"/>
    <w:rsid w:val="00CF2A0F"/>
    <w:rsid w:val="00CF4F37"/>
    <w:rsid w:val="00CF5C8B"/>
    <w:rsid w:val="00D0383E"/>
    <w:rsid w:val="00D06AC4"/>
    <w:rsid w:val="00D1176A"/>
    <w:rsid w:val="00D11A1A"/>
    <w:rsid w:val="00D143C9"/>
    <w:rsid w:val="00D14587"/>
    <w:rsid w:val="00D1568A"/>
    <w:rsid w:val="00D15AE6"/>
    <w:rsid w:val="00D15F03"/>
    <w:rsid w:val="00D160DD"/>
    <w:rsid w:val="00D174BC"/>
    <w:rsid w:val="00D2203B"/>
    <w:rsid w:val="00D22ED0"/>
    <w:rsid w:val="00D275C6"/>
    <w:rsid w:val="00D30FE3"/>
    <w:rsid w:val="00D3362E"/>
    <w:rsid w:val="00D3364E"/>
    <w:rsid w:val="00D3588E"/>
    <w:rsid w:val="00D405C9"/>
    <w:rsid w:val="00D4151F"/>
    <w:rsid w:val="00D43ABE"/>
    <w:rsid w:val="00D451B2"/>
    <w:rsid w:val="00D45D12"/>
    <w:rsid w:val="00D45DEF"/>
    <w:rsid w:val="00D52277"/>
    <w:rsid w:val="00D5788F"/>
    <w:rsid w:val="00D64B85"/>
    <w:rsid w:val="00D64F19"/>
    <w:rsid w:val="00D660E5"/>
    <w:rsid w:val="00D70BEA"/>
    <w:rsid w:val="00D71968"/>
    <w:rsid w:val="00D751C4"/>
    <w:rsid w:val="00D7713E"/>
    <w:rsid w:val="00D804D8"/>
    <w:rsid w:val="00D82BEB"/>
    <w:rsid w:val="00D858BD"/>
    <w:rsid w:val="00D85AB0"/>
    <w:rsid w:val="00D874A5"/>
    <w:rsid w:val="00D90267"/>
    <w:rsid w:val="00D907BE"/>
    <w:rsid w:val="00D90A3C"/>
    <w:rsid w:val="00D9395A"/>
    <w:rsid w:val="00DA066B"/>
    <w:rsid w:val="00DA4BF4"/>
    <w:rsid w:val="00DB1DCD"/>
    <w:rsid w:val="00DB2735"/>
    <w:rsid w:val="00DB34B5"/>
    <w:rsid w:val="00DB7B54"/>
    <w:rsid w:val="00DB7BC6"/>
    <w:rsid w:val="00DC0247"/>
    <w:rsid w:val="00DC21FB"/>
    <w:rsid w:val="00DC2531"/>
    <w:rsid w:val="00DC400C"/>
    <w:rsid w:val="00DC4CCC"/>
    <w:rsid w:val="00DC5A4A"/>
    <w:rsid w:val="00DC6A6F"/>
    <w:rsid w:val="00DC7365"/>
    <w:rsid w:val="00DD3751"/>
    <w:rsid w:val="00DD3A4B"/>
    <w:rsid w:val="00DD4781"/>
    <w:rsid w:val="00DD6721"/>
    <w:rsid w:val="00DD6A0C"/>
    <w:rsid w:val="00DE7BAB"/>
    <w:rsid w:val="00DF7E07"/>
    <w:rsid w:val="00E015B8"/>
    <w:rsid w:val="00E01773"/>
    <w:rsid w:val="00E1012A"/>
    <w:rsid w:val="00E107D3"/>
    <w:rsid w:val="00E10896"/>
    <w:rsid w:val="00E1147C"/>
    <w:rsid w:val="00E1162C"/>
    <w:rsid w:val="00E12AE5"/>
    <w:rsid w:val="00E14A48"/>
    <w:rsid w:val="00E17019"/>
    <w:rsid w:val="00E17FA5"/>
    <w:rsid w:val="00E20077"/>
    <w:rsid w:val="00E209AD"/>
    <w:rsid w:val="00E2282D"/>
    <w:rsid w:val="00E22F11"/>
    <w:rsid w:val="00E24217"/>
    <w:rsid w:val="00E2667C"/>
    <w:rsid w:val="00E2772E"/>
    <w:rsid w:val="00E33FE2"/>
    <w:rsid w:val="00E34A27"/>
    <w:rsid w:val="00E412D5"/>
    <w:rsid w:val="00E416AC"/>
    <w:rsid w:val="00E41BC2"/>
    <w:rsid w:val="00E421AC"/>
    <w:rsid w:val="00E42A15"/>
    <w:rsid w:val="00E500C4"/>
    <w:rsid w:val="00E529C4"/>
    <w:rsid w:val="00E52B61"/>
    <w:rsid w:val="00E53427"/>
    <w:rsid w:val="00E55304"/>
    <w:rsid w:val="00E61ACA"/>
    <w:rsid w:val="00E61B66"/>
    <w:rsid w:val="00E6246A"/>
    <w:rsid w:val="00E658ED"/>
    <w:rsid w:val="00E6770E"/>
    <w:rsid w:val="00E708A2"/>
    <w:rsid w:val="00E729DB"/>
    <w:rsid w:val="00E72DB6"/>
    <w:rsid w:val="00E73F11"/>
    <w:rsid w:val="00E74708"/>
    <w:rsid w:val="00E75C54"/>
    <w:rsid w:val="00E77317"/>
    <w:rsid w:val="00E81328"/>
    <w:rsid w:val="00E813FF"/>
    <w:rsid w:val="00E81744"/>
    <w:rsid w:val="00E82513"/>
    <w:rsid w:val="00E832FE"/>
    <w:rsid w:val="00E856C9"/>
    <w:rsid w:val="00E911E0"/>
    <w:rsid w:val="00E9511F"/>
    <w:rsid w:val="00E9678D"/>
    <w:rsid w:val="00EA2EE9"/>
    <w:rsid w:val="00EA32C1"/>
    <w:rsid w:val="00EA5E01"/>
    <w:rsid w:val="00EB046C"/>
    <w:rsid w:val="00EB163B"/>
    <w:rsid w:val="00EB3351"/>
    <w:rsid w:val="00EB520A"/>
    <w:rsid w:val="00EB73DB"/>
    <w:rsid w:val="00EC134A"/>
    <w:rsid w:val="00EC1B33"/>
    <w:rsid w:val="00EC5BE5"/>
    <w:rsid w:val="00EC6108"/>
    <w:rsid w:val="00EC677D"/>
    <w:rsid w:val="00ED0E6D"/>
    <w:rsid w:val="00ED1142"/>
    <w:rsid w:val="00ED29FD"/>
    <w:rsid w:val="00ED41C0"/>
    <w:rsid w:val="00ED46BC"/>
    <w:rsid w:val="00ED5BFF"/>
    <w:rsid w:val="00ED6BFF"/>
    <w:rsid w:val="00ED6C2F"/>
    <w:rsid w:val="00ED6F41"/>
    <w:rsid w:val="00ED6F46"/>
    <w:rsid w:val="00EE16F0"/>
    <w:rsid w:val="00EE194C"/>
    <w:rsid w:val="00EE1C89"/>
    <w:rsid w:val="00EE3B64"/>
    <w:rsid w:val="00EE431D"/>
    <w:rsid w:val="00EE4CCA"/>
    <w:rsid w:val="00EE4EC4"/>
    <w:rsid w:val="00EE55F0"/>
    <w:rsid w:val="00EE7B4B"/>
    <w:rsid w:val="00EF05E6"/>
    <w:rsid w:val="00EF2F99"/>
    <w:rsid w:val="00EF3FAE"/>
    <w:rsid w:val="00EF541A"/>
    <w:rsid w:val="00EF697D"/>
    <w:rsid w:val="00F1003D"/>
    <w:rsid w:val="00F11041"/>
    <w:rsid w:val="00F11C87"/>
    <w:rsid w:val="00F11D18"/>
    <w:rsid w:val="00F1246D"/>
    <w:rsid w:val="00F15F42"/>
    <w:rsid w:val="00F20F3D"/>
    <w:rsid w:val="00F2568E"/>
    <w:rsid w:val="00F25876"/>
    <w:rsid w:val="00F3110C"/>
    <w:rsid w:val="00F3173B"/>
    <w:rsid w:val="00F327BD"/>
    <w:rsid w:val="00F33287"/>
    <w:rsid w:val="00F361C7"/>
    <w:rsid w:val="00F42292"/>
    <w:rsid w:val="00F45C7E"/>
    <w:rsid w:val="00F47843"/>
    <w:rsid w:val="00F50137"/>
    <w:rsid w:val="00F512A6"/>
    <w:rsid w:val="00F51AC0"/>
    <w:rsid w:val="00F53F27"/>
    <w:rsid w:val="00F54702"/>
    <w:rsid w:val="00F54F43"/>
    <w:rsid w:val="00F664DF"/>
    <w:rsid w:val="00F66895"/>
    <w:rsid w:val="00F669E9"/>
    <w:rsid w:val="00F7087F"/>
    <w:rsid w:val="00F73FAB"/>
    <w:rsid w:val="00F80910"/>
    <w:rsid w:val="00F846C3"/>
    <w:rsid w:val="00F84A2C"/>
    <w:rsid w:val="00F876C9"/>
    <w:rsid w:val="00F87E33"/>
    <w:rsid w:val="00F93513"/>
    <w:rsid w:val="00F945ED"/>
    <w:rsid w:val="00F9493B"/>
    <w:rsid w:val="00FA1132"/>
    <w:rsid w:val="00FA6630"/>
    <w:rsid w:val="00FA77C2"/>
    <w:rsid w:val="00FB1CD6"/>
    <w:rsid w:val="00FC00F5"/>
    <w:rsid w:val="00FC1A31"/>
    <w:rsid w:val="00FD14DE"/>
    <w:rsid w:val="00FD2291"/>
    <w:rsid w:val="00FD33E9"/>
    <w:rsid w:val="00FD3AA7"/>
    <w:rsid w:val="00FD53A7"/>
    <w:rsid w:val="00FE0DB5"/>
    <w:rsid w:val="00FE202A"/>
    <w:rsid w:val="00FE4214"/>
    <w:rsid w:val="00FE59C1"/>
    <w:rsid w:val="00FE6B58"/>
    <w:rsid w:val="00FE7D1B"/>
    <w:rsid w:val="00FF0432"/>
    <w:rsid w:val="00FF2DC0"/>
    <w:rsid w:val="00FF61B0"/>
    <w:rsid w:val="00FF6CAF"/>
    <w:rsid w:val="493A89C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F7D57E"/>
  <w15:docId w15:val="{8E4F9C9A-4219-4D2D-80A2-ACFC3453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5E35C4"/>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customStyle="1" w:styleId="Mentionnonrsolue1">
    <w:name w:val="Mention non résolue1"/>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 w:type="character" w:customStyle="1" w:styleId="Mentionnonrsolue2">
    <w:name w:val="Mention non résolue2"/>
    <w:basedOn w:val="Policepardfaut"/>
    <w:uiPriority w:val="99"/>
    <w:semiHidden/>
    <w:unhideWhenUsed/>
    <w:rsid w:val="0020338B"/>
    <w:rPr>
      <w:color w:val="605E5C"/>
      <w:shd w:val="clear" w:color="auto" w:fill="E1DFDD"/>
    </w:rPr>
  </w:style>
  <w:style w:type="character" w:styleId="Marquedecommentaire">
    <w:name w:val="annotation reference"/>
    <w:basedOn w:val="Policepardfaut"/>
    <w:semiHidden/>
    <w:unhideWhenUsed/>
    <w:rsid w:val="00542D6A"/>
    <w:rPr>
      <w:sz w:val="16"/>
      <w:szCs w:val="16"/>
    </w:rPr>
  </w:style>
  <w:style w:type="paragraph" w:styleId="Commentaire">
    <w:name w:val="annotation text"/>
    <w:basedOn w:val="Normal"/>
    <w:link w:val="CommentaireCar"/>
    <w:unhideWhenUsed/>
    <w:rsid w:val="00542D6A"/>
    <w:rPr>
      <w:sz w:val="20"/>
      <w:szCs w:val="20"/>
    </w:rPr>
  </w:style>
  <w:style w:type="character" w:customStyle="1" w:styleId="CommentaireCar">
    <w:name w:val="Commentaire Car"/>
    <w:basedOn w:val="Policepardfaut"/>
    <w:link w:val="Commentaire"/>
    <w:rsid w:val="00542D6A"/>
    <w:rPr>
      <w:sz w:val="20"/>
      <w:szCs w:val="20"/>
    </w:rPr>
  </w:style>
  <w:style w:type="paragraph" w:styleId="Objetducommentaire">
    <w:name w:val="annotation subject"/>
    <w:basedOn w:val="Commentaire"/>
    <w:next w:val="Commentaire"/>
    <w:link w:val="ObjetducommentaireCar"/>
    <w:semiHidden/>
    <w:unhideWhenUsed/>
    <w:rsid w:val="00542D6A"/>
    <w:rPr>
      <w:b/>
      <w:bCs/>
    </w:rPr>
  </w:style>
  <w:style w:type="character" w:customStyle="1" w:styleId="ObjetducommentaireCar">
    <w:name w:val="Objet du commentaire Car"/>
    <w:basedOn w:val="CommentaireCar"/>
    <w:link w:val="Objetducommentaire"/>
    <w:semiHidden/>
    <w:rsid w:val="00542D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3195">
      <w:bodyDiv w:val="1"/>
      <w:marLeft w:val="0"/>
      <w:marRight w:val="0"/>
      <w:marTop w:val="0"/>
      <w:marBottom w:val="0"/>
      <w:divBdr>
        <w:top w:val="none" w:sz="0" w:space="0" w:color="auto"/>
        <w:left w:val="none" w:sz="0" w:space="0" w:color="auto"/>
        <w:bottom w:val="none" w:sz="0" w:space="0" w:color="auto"/>
        <w:right w:val="none" w:sz="0" w:space="0" w:color="auto"/>
      </w:divBdr>
    </w:div>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259876758">
      <w:bodyDiv w:val="1"/>
      <w:marLeft w:val="0"/>
      <w:marRight w:val="0"/>
      <w:marTop w:val="0"/>
      <w:marBottom w:val="0"/>
      <w:divBdr>
        <w:top w:val="none" w:sz="0" w:space="0" w:color="auto"/>
        <w:left w:val="none" w:sz="0" w:space="0" w:color="auto"/>
        <w:bottom w:val="none" w:sz="0" w:space="0" w:color="auto"/>
        <w:right w:val="none" w:sz="0" w:space="0" w:color="auto"/>
      </w:divBdr>
    </w:div>
    <w:div w:id="347415436">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274943234">
      <w:bodyDiv w:val="1"/>
      <w:marLeft w:val="0"/>
      <w:marRight w:val="0"/>
      <w:marTop w:val="0"/>
      <w:marBottom w:val="0"/>
      <w:divBdr>
        <w:top w:val="none" w:sz="0" w:space="0" w:color="auto"/>
        <w:left w:val="none" w:sz="0" w:space="0" w:color="auto"/>
        <w:bottom w:val="none" w:sz="0" w:space="0" w:color="auto"/>
        <w:right w:val="none" w:sz="0" w:space="0" w:color="auto"/>
      </w:divBdr>
    </w:div>
    <w:div w:id="1415130583">
      <w:bodyDiv w:val="1"/>
      <w:marLeft w:val="0"/>
      <w:marRight w:val="0"/>
      <w:marTop w:val="0"/>
      <w:marBottom w:val="0"/>
      <w:divBdr>
        <w:top w:val="none" w:sz="0" w:space="0" w:color="auto"/>
        <w:left w:val="none" w:sz="0" w:space="0" w:color="auto"/>
        <w:bottom w:val="none" w:sz="0" w:space="0" w:color="auto"/>
        <w:right w:val="none" w:sz="0" w:space="0" w:color="auto"/>
      </w:divBdr>
    </w:div>
    <w:div w:id="1458140225">
      <w:bodyDiv w:val="1"/>
      <w:marLeft w:val="0"/>
      <w:marRight w:val="0"/>
      <w:marTop w:val="0"/>
      <w:marBottom w:val="0"/>
      <w:divBdr>
        <w:top w:val="none" w:sz="0" w:space="0" w:color="auto"/>
        <w:left w:val="none" w:sz="0" w:space="0" w:color="auto"/>
        <w:bottom w:val="none" w:sz="0" w:space="0" w:color="auto"/>
        <w:right w:val="none" w:sz="0" w:space="0" w:color="auto"/>
      </w:divBdr>
      <w:divsChild>
        <w:div w:id="288825979">
          <w:marLeft w:val="0"/>
          <w:marRight w:val="0"/>
          <w:marTop w:val="0"/>
          <w:marBottom w:val="0"/>
          <w:divBdr>
            <w:top w:val="single" w:sz="2" w:space="0" w:color="auto"/>
            <w:left w:val="single" w:sz="2" w:space="0" w:color="auto"/>
            <w:bottom w:val="single" w:sz="2" w:space="0" w:color="auto"/>
            <w:right w:val="single" w:sz="2" w:space="0" w:color="auto"/>
          </w:divBdr>
        </w:div>
      </w:divsChild>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 w:id="200173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mizeqiri\Desktop\GitHub\P_Bulles_docker2\Lie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fity.club/lists/suggestions/wsus-updat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232;me%20ann&#233;e%20-%20CIN2B\Autre\Mod&#232;les\Rapport%20de%20proje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BB236F-1E40-438F-95F2-06C15F3EF314}">
  <ds:schemaRefs>
    <ds:schemaRef ds:uri="http://schemas.microsoft.com/sharepoint/v3/contenttype/forms"/>
  </ds:schemaRefs>
</ds:datastoreItem>
</file>

<file path=customXml/itemProps2.xml><?xml version="1.0" encoding="utf-8"?>
<ds:datastoreItem xmlns:ds="http://schemas.openxmlformats.org/officeDocument/2006/customXml" ds:itemID="{1FF00A52-0B22-4294-98E4-920EFFFC6EAE}">
  <ds:schemaRefs>
    <ds:schemaRef ds:uri="http://schemas.openxmlformats.org/officeDocument/2006/bibliography"/>
  </ds:schemaRefs>
</ds:datastoreItem>
</file>

<file path=customXml/itemProps3.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docProps/app.xml><?xml version="1.0" encoding="utf-8"?>
<Properties xmlns="http://schemas.openxmlformats.org/officeDocument/2006/extended-properties" xmlns:vt="http://schemas.openxmlformats.org/officeDocument/2006/docPropsVTypes">
  <Template>Rapport de projet.dotx</Template>
  <TotalTime>97</TotalTime>
  <Pages>4</Pages>
  <Words>385</Words>
  <Characters>2119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32</cp:revision>
  <cp:lastPrinted>2023-11-03T14:15:00Z</cp:lastPrinted>
  <dcterms:created xsi:type="dcterms:W3CDTF">2025-01-24T14:24:00Z</dcterms:created>
  <dcterms:modified xsi:type="dcterms:W3CDTF">2025-03-24T10:26:00Z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